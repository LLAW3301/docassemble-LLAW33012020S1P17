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181973" w14:textId="77777777" w:rsidR="006F4693" w:rsidRDefault="00D17FC3" w:rsidP="55CE1A49">
      <w:pPr>
        <w:pStyle w:val="Title"/>
        <w:pBdr>
          <w:bottom w:val="single" w:sz="48" w:space="0" w:color="FF7A00" w:themeColor="accent1"/>
        </w:pBdr>
        <w:rPr>
          <w:rFonts w:ascii="Times New Roman" w:eastAsia="Times New Roman" w:hAnsi="Times New Roman" w:cs="Times New Roman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513D0D6" wp14:editId="07777777">
            <wp:simplePos x="0" y="0"/>
            <wp:positionH relativeFrom="column">
              <wp:posOffset>-173355</wp:posOffset>
            </wp:positionH>
            <wp:positionV relativeFrom="paragraph">
              <wp:posOffset>114935</wp:posOffset>
            </wp:positionV>
            <wp:extent cx="3386455" cy="1176020"/>
            <wp:effectExtent l="0" t="0" r="0" b="5080"/>
            <wp:wrapThrough wrapText="bothSides">
              <wp:wrapPolygon edited="0">
                <wp:start x="6480" y="0"/>
                <wp:lineTo x="1458" y="2566"/>
                <wp:lineTo x="810" y="3032"/>
                <wp:lineTo x="972" y="7931"/>
                <wp:lineTo x="1296" y="15395"/>
                <wp:lineTo x="729" y="19127"/>
                <wp:lineTo x="648" y="20994"/>
                <wp:lineTo x="1863" y="21460"/>
                <wp:lineTo x="5670" y="21460"/>
                <wp:lineTo x="18145" y="21460"/>
                <wp:lineTo x="19927" y="21460"/>
                <wp:lineTo x="20332" y="20994"/>
                <wp:lineTo x="20008" y="18894"/>
                <wp:lineTo x="9235" y="15395"/>
                <wp:lineTo x="9883" y="11663"/>
                <wp:lineTo x="10369" y="7931"/>
                <wp:lineTo x="10774" y="6298"/>
                <wp:lineTo x="10612" y="5365"/>
                <wp:lineTo x="6966" y="0"/>
                <wp:lineTo x="648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BSInc-log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6455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2A6659" w14:textId="77777777" w:rsidR="006F4693" w:rsidRDefault="006F4693" w:rsidP="55CE1A49">
      <w:pPr>
        <w:pStyle w:val="Title"/>
        <w:pBdr>
          <w:bottom w:val="single" w:sz="48" w:space="0" w:color="FF7A00" w:themeColor="accent1"/>
        </w:pBdr>
        <w:rPr>
          <w:rFonts w:ascii="Times New Roman" w:eastAsia="Times New Roman" w:hAnsi="Times New Roman" w:cs="Times New Roman"/>
          <w:sz w:val="18"/>
          <w:szCs w:val="18"/>
        </w:rPr>
      </w:pPr>
    </w:p>
    <w:p w14:paraId="0A37501D" w14:textId="77777777" w:rsidR="00524388" w:rsidRPr="006F4693" w:rsidRDefault="00524388" w:rsidP="55CE1A49">
      <w:pPr>
        <w:pStyle w:val="Title"/>
        <w:pBdr>
          <w:bottom w:val="single" w:sz="48" w:space="0" w:color="FF7A00" w:themeColor="accent1"/>
        </w:pBdr>
        <w:rPr>
          <w:rFonts w:ascii="Times New Roman" w:eastAsia="Times New Roman" w:hAnsi="Times New Roman" w:cs="Times New Roman"/>
          <w:sz w:val="18"/>
          <w:szCs w:val="18"/>
        </w:rPr>
      </w:pPr>
    </w:p>
    <w:p w14:paraId="5DAB6C7B" w14:textId="77777777" w:rsidR="00524388" w:rsidRDefault="00524388" w:rsidP="55CE1A49">
      <w:pPr>
        <w:rPr>
          <w:rFonts w:ascii="Times New Roman" w:eastAsia="Times New Roman" w:hAnsi="Times New Roman" w:cs="Times New Roman"/>
        </w:rPr>
      </w:pPr>
    </w:p>
    <w:p w14:paraId="02EB378F" w14:textId="77777777" w:rsidR="00D17FC3" w:rsidRDefault="00D17FC3" w:rsidP="55CE1A49">
      <w:pPr>
        <w:rPr>
          <w:rFonts w:ascii="Times New Roman" w:eastAsia="Times New Roman" w:hAnsi="Times New Roman" w:cs="Times New Roman"/>
        </w:rPr>
      </w:pPr>
    </w:p>
    <w:p w14:paraId="6A05A809" w14:textId="77777777" w:rsidR="00D17FC3" w:rsidRDefault="00D17FC3" w:rsidP="55CE1A49">
      <w:pPr>
        <w:rPr>
          <w:rFonts w:ascii="Times New Roman" w:eastAsia="Times New Roman" w:hAnsi="Times New Roman" w:cs="Times New Roman"/>
          <w:b/>
          <w:bCs/>
          <w:color w:val="003399"/>
          <w:sz w:val="28"/>
          <w:szCs w:val="28"/>
          <w:bdr w:val="none" w:sz="0" w:space="0" w:color="auto" w:frame="1"/>
          <w:lang w:val="en-AU" w:eastAsia="en-US"/>
        </w:rPr>
      </w:pPr>
    </w:p>
    <w:p w14:paraId="193DE47B" w14:textId="77777777" w:rsidR="006F4693" w:rsidRPr="000A2B2E" w:rsidRDefault="006F4693" w:rsidP="55CE1A49">
      <w:pPr>
        <w:rPr>
          <w:rFonts w:ascii="Times New Roman" w:eastAsia="Times New Roman" w:hAnsi="Times New Roman" w:cs="Times New Roman"/>
          <w:sz w:val="28"/>
          <w:szCs w:val="28"/>
          <w:lang w:val="en-AU"/>
        </w:rPr>
      </w:pPr>
      <w:r w:rsidRPr="55CE1A49">
        <w:rPr>
          <w:rFonts w:ascii="Times New Roman" w:eastAsia="Times New Roman" w:hAnsi="Times New Roman" w:cs="Times New Roman"/>
          <w:b/>
          <w:bCs/>
          <w:color w:val="003399"/>
          <w:sz w:val="28"/>
          <w:szCs w:val="28"/>
          <w:bdr w:val="none" w:sz="0" w:space="0" w:color="auto" w:frame="1"/>
          <w:lang w:val="en-AU" w:eastAsia="en-US"/>
        </w:rPr>
        <w:t xml:space="preserve">Thank </w:t>
      </w:r>
      <w:r w:rsidR="00D17FC3" w:rsidRPr="55CE1A49">
        <w:rPr>
          <w:rFonts w:ascii="Times New Roman" w:eastAsia="Times New Roman" w:hAnsi="Times New Roman" w:cs="Times New Roman"/>
          <w:b/>
          <w:bCs/>
          <w:color w:val="003399"/>
          <w:sz w:val="28"/>
          <w:szCs w:val="28"/>
          <w:bdr w:val="none" w:sz="0" w:space="0" w:color="auto" w:frame="1"/>
          <w:lang w:val="en-AU" w:eastAsia="en-US"/>
        </w:rPr>
        <w:t>y</w:t>
      </w:r>
      <w:r w:rsidRPr="55CE1A49">
        <w:rPr>
          <w:rFonts w:ascii="Times New Roman" w:eastAsia="Times New Roman" w:hAnsi="Times New Roman" w:cs="Times New Roman"/>
          <w:b/>
          <w:bCs/>
          <w:color w:val="003399"/>
          <w:sz w:val="28"/>
          <w:szCs w:val="28"/>
          <w:bdr w:val="none" w:sz="0" w:space="0" w:color="auto" w:frame="1"/>
          <w:lang w:val="en-AU" w:eastAsia="en-US"/>
        </w:rPr>
        <w:t xml:space="preserve">ou, </w:t>
      </w:r>
      <w:proofErr w:type="gramStart"/>
      <w:r w:rsidRPr="55CE1A49">
        <w:rPr>
          <w:rFonts w:ascii="Times New Roman" w:eastAsia="Times New Roman" w:hAnsi="Times New Roman" w:cs="Times New Roman"/>
          <w:b/>
          <w:bCs/>
          <w:color w:val="003399"/>
          <w:sz w:val="28"/>
          <w:szCs w:val="28"/>
          <w:bdr w:val="none" w:sz="0" w:space="0" w:color="auto" w:frame="1"/>
          <w:lang w:val="en-AU" w:eastAsia="en-US"/>
        </w:rPr>
        <w:t xml:space="preserve">{{ </w:t>
      </w:r>
      <w:proofErr w:type="spellStart"/>
      <w:r w:rsidR="00C32F28" w:rsidRPr="55CE1A49">
        <w:rPr>
          <w:rFonts w:ascii="Times New Roman" w:eastAsia="Times New Roman" w:hAnsi="Times New Roman" w:cs="Times New Roman"/>
          <w:b/>
          <w:bCs/>
          <w:color w:val="003399"/>
          <w:sz w:val="28"/>
          <w:szCs w:val="28"/>
          <w:bdr w:val="none" w:sz="0" w:space="0" w:color="auto" w:frame="1"/>
          <w:lang w:val="en-AU" w:eastAsia="en-US"/>
        </w:rPr>
        <w:t>user</w:t>
      </w:r>
      <w:proofErr w:type="gramEnd"/>
      <w:r w:rsidR="00C32F28" w:rsidRPr="55CE1A49">
        <w:rPr>
          <w:rFonts w:ascii="Times New Roman" w:eastAsia="Times New Roman" w:hAnsi="Times New Roman" w:cs="Times New Roman"/>
          <w:b/>
          <w:bCs/>
          <w:color w:val="003399"/>
          <w:sz w:val="28"/>
          <w:szCs w:val="28"/>
          <w:bdr w:val="none" w:sz="0" w:space="0" w:color="auto" w:frame="1"/>
          <w:lang w:val="en-AU" w:eastAsia="en-US"/>
        </w:rPr>
        <w:t>_</w:t>
      </w:r>
      <w:r w:rsidRPr="55CE1A49">
        <w:rPr>
          <w:rFonts w:ascii="Times New Roman" w:eastAsia="Times New Roman" w:hAnsi="Times New Roman" w:cs="Times New Roman"/>
          <w:b/>
          <w:bCs/>
          <w:color w:val="003399"/>
          <w:sz w:val="28"/>
          <w:szCs w:val="28"/>
          <w:bdr w:val="none" w:sz="0" w:space="0" w:color="auto" w:frame="1"/>
          <w:lang w:val="en-AU" w:eastAsia="en-US"/>
        </w:rPr>
        <w:t>fullname</w:t>
      </w:r>
      <w:proofErr w:type="spellEnd"/>
      <w:r w:rsidRPr="55CE1A49">
        <w:rPr>
          <w:rFonts w:ascii="Times New Roman" w:eastAsia="Times New Roman" w:hAnsi="Times New Roman" w:cs="Times New Roman"/>
          <w:b/>
          <w:bCs/>
          <w:color w:val="003399"/>
          <w:sz w:val="28"/>
          <w:szCs w:val="28"/>
          <w:bdr w:val="none" w:sz="0" w:space="0" w:color="auto" w:frame="1"/>
          <w:lang w:val="en-AU" w:eastAsia="en-US"/>
        </w:rPr>
        <w:t xml:space="preserve"> }} for using the NDIS Advisor.</w:t>
      </w:r>
    </w:p>
    <w:p w14:paraId="5A39BBE3" w14:textId="77777777" w:rsidR="006F4693" w:rsidRPr="000A2B2E" w:rsidRDefault="006F4693" w:rsidP="55CE1A49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lang w:val="en-AU"/>
        </w:rPr>
      </w:pPr>
    </w:p>
    <w:p w14:paraId="7EBCB55C" w14:textId="77777777" w:rsidR="00D17FC3" w:rsidRPr="00D17FC3" w:rsidRDefault="00505020" w:rsidP="55CE1A49">
      <w:pPr>
        <w:shd w:val="clear" w:color="auto" w:fill="FFFFFF" w:themeFill="background1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lang w:val="en-AU" w:eastAsia="en-US"/>
        </w:rPr>
      </w:pPr>
      <w:r w:rsidRPr="55CE1A49">
        <w:rPr>
          <w:rFonts w:ascii="Times New Roman" w:eastAsia="Times New Roman" w:hAnsi="Times New Roman" w:cs="Times New Roman"/>
          <w:color w:val="000000" w:themeColor="text1"/>
          <w:lang w:val="en-AU" w:eastAsia="en-US"/>
        </w:rPr>
        <w:t xml:space="preserve">In accordance to the answers you have </w:t>
      </w:r>
      <w:r w:rsidR="00307DCF" w:rsidRPr="55CE1A49">
        <w:rPr>
          <w:rFonts w:ascii="Times New Roman" w:eastAsia="Times New Roman" w:hAnsi="Times New Roman" w:cs="Times New Roman"/>
          <w:color w:val="000000" w:themeColor="text1"/>
          <w:lang w:val="en-AU" w:eastAsia="en-US"/>
        </w:rPr>
        <w:t>provided</w:t>
      </w:r>
      <w:r w:rsidRPr="55CE1A49">
        <w:rPr>
          <w:rFonts w:ascii="Times New Roman" w:eastAsia="Times New Roman" w:hAnsi="Times New Roman" w:cs="Times New Roman"/>
          <w:color w:val="000000" w:themeColor="text1"/>
          <w:lang w:val="en-AU" w:eastAsia="en-US"/>
        </w:rPr>
        <w:t>,</w:t>
      </w:r>
      <w:r w:rsidR="00307DCF" w:rsidRPr="55CE1A49">
        <w:rPr>
          <w:rFonts w:ascii="Times New Roman" w:eastAsia="Times New Roman" w:hAnsi="Times New Roman" w:cs="Times New Roman"/>
          <w:color w:val="000000" w:themeColor="text1"/>
          <w:lang w:val="en-AU" w:eastAsia="en-US"/>
        </w:rPr>
        <w:t xml:space="preserve"> it is</w:t>
      </w:r>
      <w:r w:rsidR="00603D25" w:rsidRPr="55CE1A49">
        <w:rPr>
          <w:rFonts w:ascii="Times New Roman" w:eastAsia="Times New Roman" w:hAnsi="Times New Roman" w:cs="Times New Roman"/>
          <w:color w:val="000000" w:themeColor="text1"/>
          <w:lang w:val="en-AU" w:eastAsia="en-US"/>
        </w:rPr>
        <w:t xml:space="preserve"> </w:t>
      </w:r>
      <w:r w:rsidRPr="55CE1A49">
        <w:rPr>
          <w:rFonts w:ascii="Times New Roman" w:eastAsia="Times New Roman" w:hAnsi="Times New Roman" w:cs="Times New Roman"/>
          <w:b/>
          <w:bCs/>
          <w:color w:val="000000" w:themeColor="text1"/>
          <w:lang w:val="en-AU" w:eastAsia="en-US"/>
        </w:rPr>
        <w:t>likely</w:t>
      </w:r>
      <w:r w:rsidR="00307DCF" w:rsidRPr="55CE1A49">
        <w:rPr>
          <w:rFonts w:ascii="Times New Roman" w:eastAsia="Times New Roman" w:hAnsi="Times New Roman" w:cs="Times New Roman"/>
          <w:color w:val="000000" w:themeColor="text1"/>
          <w:lang w:val="en-AU" w:eastAsia="en-US"/>
        </w:rPr>
        <w:t xml:space="preserve"> that you meet the e</w:t>
      </w:r>
      <w:r w:rsidR="004A4CF0" w:rsidRPr="55CE1A49">
        <w:rPr>
          <w:rFonts w:ascii="Times New Roman" w:eastAsia="Times New Roman" w:hAnsi="Times New Roman" w:cs="Times New Roman"/>
          <w:color w:val="000000" w:themeColor="text1"/>
          <w:lang w:val="en-AU" w:eastAsia="en-US"/>
        </w:rPr>
        <w:t>ligibility criteria.</w:t>
      </w:r>
      <w:r w:rsidR="000A2B2E" w:rsidRPr="55CE1A49">
        <w:rPr>
          <w:rFonts w:ascii="Times New Roman" w:eastAsia="Times New Roman" w:hAnsi="Times New Roman" w:cs="Times New Roman"/>
          <w:color w:val="000000" w:themeColor="text1"/>
          <w:lang w:val="en-AU" w:eastAsia="en-US"/>
        </w:rPr>
        <w:t xml:space="preserve"> </w:t>
      </w:r>
    </w:p>
    <w:p w14:paraId="41C8F396" w14:textId="77777777" w:rsidR="00D17FC3" w:rsidRDefault="00D17FC3" w:rsidP="55CE1A49">
      <w:pPr>
        <w:shd w:val="clear" w:color="auto" w:fill="FFFFFF" w:themeFill="background1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lang w:val="en-AU" w:eastAsia="en-US"/>
        </w:rPr>
      </w:pPr>
    </w:p>
    <w:p w14:paraId="3FA96CC9" w14:textId="77777777" w:rsidR="00D17FC3" w:rsidRDefault="004A4CF0" w:rsidP="55CE1A49">
      <w:pPr>
        <w:shd w:val="clear" w:color="auto" w:fill="FFFFFF" w:themeFill="background1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lang w:val="en-AU" w:eastAsia="en-US"/>
        </w:rPr>
      </w:pPr>
      <w:r w:rsidRPr="55CE1A49">
        <w:rPr>
          <w:rFonts w:ascii="Times New Roman" w:eastAsia="Times New Roman" w:hAnsi="Times New Roman" w:cs="Times New Roman"/>
          <w:color w:val="000000" w:themeColor="text1"/>
          <w:lang w:val="en-AU" w:eastAsia="en-US"/>
        </w:rPr>
        <w:t xml:space="preserve">Please refer to the table below for a copy of your provided answers. </w:t>
      </w:r>
    </w:p>
    <w:p w14:paraId="72A3D3EC" w14:textId="77777777" w:rsidR="00D17FC3" w:rsidRPr="000A2B2E" w:rsidRDefault="00D17FC3" w:rsidP="55CE1A49">
      <w:pPr>
        <w:shd w:val="clear" w:color="auto" w:fill="FFFFFF" w:themeFill="background1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lang w:val="en-AU" w:eastAsia="en-US"/>
        </w:rPr>
      </w:pPr>
    </w:p>
    <w:p w14:paraId="4876EB1F" w14:textId="77777777" w:rsidR="004A4CF0" w:rsidRPr="000A2B2E" w:rsidRDefault="00C16DD9" w:rsidP="55CE1A49">
      <w:pPr>
        <w:shd w:val="clear" w:color="auto" w:fill="FFFFFF" w:themeFill="background1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lang w:val="en-AU" w:eastAsia="en-US"/>
        </w:rPr>
      </w:pPr>
      <w:r w:rsidRPr="55CE1A49">
        <w:rPr>
          <w:rFonts w:ascii="Times New Roman" w:eastAsia="Times New Roman" w:hAnsi="Times New Roman" w:cs="Times New Roman"/>
          <w:color w:val="000000" w:themeColor="text1"/>
          <w:lang w:val="en-AU" w:eastAsia="en-US"/>
        </w:rPr>
        <w:t>If</w:t>
      </w:r>
      <w:r w:rsidR="004A4CF0" w:rsidRPr="55CE1A49">
        <w:rPr>
          <w:rFonts w:ascii="Times New Roman" w:eastAsia="Times New Roman" w:hAnsi="Times New Roman" w:cs="Times New Roman"/>
          <w:color w:val="000000" w:themeColor="text1"/>
          <w:lang w:val="en-AU" w:eastAsia="en-US"/>
        </w:rPr>
        <w:t xml:space="preserve"> you have any further questions or queries, please do not hesitate to contact </w:t>
      </w:r>
      <w:r w:rsidRPr="55CE1A49">
        <w:rPr>
          <w:rFonts w:ascii="Times New Roman" w:eastAsia="Times New Roman" w:hAnsi="Times New Roman" w:cs="Times New Roman"/>
          <w:color w:val="000000" w:themeColor="text1"/>
          <w:lang w:val="en-AU" w:eastAsia="en-US"/>
        </w:rPr>
        <w:t xml:space="preserve">Community Bridging Services (CBS) Inc. at: </w:t>
      </w:r>
    </w:p>
    <w:p w14:paraId="0D0B940D" w14:textId="77777777" w:rsidR="000A2B2E" w:rsidRPr="000A2B2E" w:rsidRDefault="000A2B2E" w:rsidP="55CE1A49">
      <w:pPr>
        <w:shd w:val="clear" w:color="auto" w:fill="FFFFFF" w:themeFill="background1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lang w:val="en-AU" w:eastAsia="en-US"/>
        </w:rPr>
      </w:pPr>
    </w:p>
    <w:p w14:paraId="4B8F5D21" w14:textId="77777777" w:rsidR="004A4CF0" w:rsidRPr="000A2B2E" w:rsidRDefault="00D41E67" w:rsidP="55CE1A49">
      <w:pPr>
        <w:shd w:val="clear" w:color="auto" w:fill="FFFFFF" w:themeFill="background1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lang w:val="en-AU" w:eastAsia="en-US"/>
        </w:rPr>
      </w:pPr>
      <w:r w:rsidRPr="55CE1A49">
        <w:rPr>
          <w:rFonts w:ascii="Times New Roman" w:eastAsia="Times New Roman" w:hAnsi="Times New Roman" w:cs="Times New Roman"/>
          <w:b/>
          <w:bCs/>
          <w:color w:val="000000" w:themeColor="text1"/>
          <w:lang w:val="en-AU" w:eastAsia="en-US"/>
        </w:rPr>
        <w:t xml:space="preserve">CBS City Office </w:t>
      </w:r>
    </w:p>
    <w:p w14:paraId="0E27B00A" w14:textId="77777777" w:rsidR="000A2B2E" w:rsidRPr="000A2B2E" w:rsidRDefault="000A2B2E" w:rsidP="55CE1A49">
      <w:pPr>
        <w:shd w:val="clear" w:color="auto" w:fill="FFFFFF" w:themeFill="background1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lang w:val="en-AU" w:eastAsia="en-US"/>
        </w:rPr>
      </w:pPr>
    </w:p>
    <w:p w14:paraId="51549EC0" w14:textId="77777777" w:rsidR="00D41E67" w:rsidRPr="000A2B2E" w:rsidRDefault="00D41E67" w:rsidP="55CE1A49">
      <w:pPr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55CE1A49">
        <w:rPr>
          <w:rFonts w:ascii="Times New Roman" w:eastAsia="Times New Roman" w:hAnsi="Times New Roman" w:cs="Times New Roman"/>
          <w:b/>
          <w:bCs/>
          <w:color w:val="000000" w:themeColor="text1"/>
        </w:rPr>
        <w:t>Email:</w:t>
      </w:r>
      <w:r w:rsidRPr="55CE1A4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hyperlink>
        <w:r w:rsidR="000A2B2E" w:rsidRPr="55CE1A49">
          <w:rPr>
            <w:rStyle w:val="Hyperlink"/>
            <w:rFonts w:ascii="Times New Roman" w:eastAsia="Times New Roman" w:hAnsi="Times New Roman" w:cs="Times New Roman"/>
            <w:color w:val="000000" w:themeColor="text1"/>
            <w:u w:val="none"/>
            <w:lang w:val="en-AU"/>
          </w:rPr>
          <w:t>JobnetMetro@cbsinc.org.au</w:t>
        </w:r>
      </w:hyperlink>
    </w:p>
    <w:p w14:paraId="7CACB792" w14:textId="77777777" w:rsidR="000904A8" w:rsidRPr="000A2B2E" w:rsidRDefault="000A2B2E" w:rsidP="55CE1A49">
      <w:pPr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55CE1A49">
        <w:rPr>
          <w:rFonts w:ascii="Times New Roman" w:eastAsia="Times New Roman" w:hAnsi="Times New Roman" w:cs="Times New Roman"/>
          <w:b/>
          <w:bCs/>
          <w:color w:val="000000" w:themeColor="text1"/>
        </w:rPr>
        <w:t>Phone:</w:t>
      </w:r>
      <w:r w:rsidRPr="55CE1A49">
        <w:rPr>
          <w:rFonts w:ascii="Times New Roman" w:eastAsia="Times New Roman" w:hAnsi="Times New Roman" w:cs="Times New Roman"/>
          <w:color w:val="000000" w:themeColor="text1"/>
        </w:rPr>
        <w:t xml:space="preserve"> (08) 8224 2900 </w:t>
      </w:r>
    </w:p>
    <w:p w14:paraId="312D77E3" w14:textId="77777777" w:rsidR="00505020" w:rsidRPr="00D17FC3" w:rsidRDefault="00505020" w:rsidP="55CE1A49">
      <w:pPr>
        <w:shd w:val="clear" w:color="auto" w:fill="FFFFFF" w:themeFill="background1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  <w:lang w:val="en-AU" w:eastAsia="en-US"/>
        </w:rPr>
      </w:pPr>
      <w:r w:rsidRPr="55CE1A49"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  <w:lang w:val="en-AU" w:eastAsia="en-US"/>
        </w:rPr>
        <w:t>Please note: The NDIS Advisor application is not legal advice and should only be used as a guide. The National Disability Insurance Agency (NDIA) reserves the right to make any final decisions in regard to eligibility.</w:t>
      </w:r>
    </w:p>
    <w:p w14:paraId="60061E4C" w14:textId="77777777" w:rsidR="004A4CF0" w:rsidRPr="000A2B2E" w:rsidRDefault="004A4CF0" w:rsidP="55CE1A49">
      <w:pPr>
        <w:spacing w:line="360" w:lineRule="auto"/>
        <w:rPr>
          <w:rFonts w:ascii="Times New Roman" w:eastAsia="Times New Roman" w:hAnsi="Times New Roman" w:cs="Times New Roman"/>
        </w:rPr>
      </w:pPr>
    </w:p>
    <w:p w14:paraId="44EAFD9C" w14:textId="77777777" w:rsidR="004A4CF0" w:rsidRPr="006F4693" w:rsidRDefault="004A4CF0" w:rsidP="55CE1A49">
      <w:pPr>
        <w:shd w:val="clear" w:color="auto" w:fill="FFFFFF" w:themeFill="background1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333333"/>
          <w:lang w:val="en-AU" w:eastAsia="en-US"/>
        </w:rPr>
      </w:pPr>
    </w:p>
    <w:p w14:paraId="4B94D5A5" w14:textId="77777777" w:rsidR="006F4693" w:rsidRDefault="006F4693" w:rsidP="55CE1A49">
      <w:pPr>
        <w:rPr>
          <w:rFonts w:ascii="Times New Roman" w:eastAsia="Times New Roman" w:hAnsi="Times New Roman" w:cs="Times New Roman"/>
        </w:rPr>
      </w:pPr>
    </w:p>
    <w:p w14:paraId="3DEEC669" w14:textId="77777777" w:rsidR="006F4693" w:rsidRDefault="006F4693" w:rsidP="55CE1A49">
      <w:pPr>
        <w:rPr>
          <w:rFonts w:ascii="Times New Roman" w:eastAsia="Times New Roman" w:hAnsi="Times New Roman" w:cs="Times New Roman"/>
        </w:rPr>
      </w:pPr>
    </w:p>
    <w:tbl>
      <w:tblPr>
        <w:tblStyle w:val="PlainTable1"/>
        <w:tblpPr w:leftFromText="180" w:rightFromText="180" w:vertAnchor="text" w:horzAnchor="margin" w:tblpY="-100"/>
        <w:tblW w:w="0" w:type="auto"/>
        <w:tblLook w:val="04A0" w:firstRow="1" w:lastRow="0" w:firstColumn="1" w:lastColumn="0" w:noHBand="0" w:noVBand="1"/>
      </w:tblPr>
      <w:tblGrid>
        <w:gridCol w:w="2547"/>
        <w:gridCol w:w="7075"/>
      </w:tblGrid>
      <w:tr w:rsidR="00BA37DD" w:rsidRPr="00F953E0" w14:paraId="1D1137E4" w14:textId="77777777" w:rsidTr="55CE1A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656B9AB" w14:textId="77777777" w:rsidR="00BA37DD" w:rsidRPr="00F953E0" w:rsidRDefault="00BA37DD" w:rsidP="55CE1A4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4C9161AE" w14:textId="77777777" w:rsidR="00BA37DD" w:rsidRPr="00F953E0" w:rsidRDefault="00BA37DD" w:rsidP="55CE1A4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Age: </w:t>
            </w:r>
          </w:p>
          <w:p w14:paraId="45FB0818" w14:textId="77777777" w:rsidR="00BA37DD" w:rsidRPr="00F953E0" w:rsidRDefault="00BA37DD" w:rsidP="55CE1A4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75" w:type="dxa"/>
          </w:tcPr>
          <w:p w14:paraId="049F31CB" w14:textId="77777777" w:rsidR="00BA37DD" w:rsidRPr="00F953E0" w:rsidRDefault="00BA37DD" w:rsidP="55CE1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5112C6F9" w14:textId="77777777" w:rsidR="00BA37DD" w:rsidRPr="00F953E0" w:rsidRDefault="00BA37DD" w:rsidP="55CE1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proofErr w:type="gramStart"/>
            <w:r w:rsidRPr="55CE1A4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="00C32F28" w:rsidRPr="55CE1A4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user</w:t>
            </w:r>
            <w:proofErr w:type="gramEnd"/>
            <w:r w:rsidR="00C32F28" w:rsidRPr="55CE1A4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_age</w:t>
            </w:r>
            <w:proofErr w:type="spellEnd"/>
            <w:r w:rsidRPr="55CE1A4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}}</w:t>
            </w:r>
          </w:p>
        </w:tc>
      </w:tr>
      <w:tr w:rsidR="00BA37DD" w:rsidRPr="00F953E0" w14:paraId="01F72337" w14:textId="77777777" w:rsidTr="55CE1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3128261" w14:textId="77777777" w:rsidR="00BA37DD" w:rsidRPr="00F953E0" w:rsidRDefault="00BA37DD" w:rsidP="55CE1A49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652196F1" w14:textId="77777777" w:rsidR="00BA37DD" w:rsidRPr="00F953E0" w:rsidRDefault="00BA37DD" w:rsidP="55CE1A4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Residency </w:t>
            </w:r>
          </w:p>
          <w:p w14:paraId="62486C05" w14:textId="77777777" w:rsidR="00BA37DD" w:rsidRPr="00F953E0" w:rsidRDefault="00BA37DD" w:rsidP="55CE1A4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75" w:type="dxa"/>
          </w:tcPr>
          <w:p w14:paraId="4101652C" w14:textId="77777777" w:rsidR="00BA37DD" w:rsidRPr="00F953E0" w:rsidRDefault="00BA37DD" w:rsidP="55CE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6DF72B15" w14:textId="77777777" w:rsidR="00BA37DD" w:rsidRPr="00F953E0" w:rsidRDefault="00BA37DD" w:rsidP="55CE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gramStart"/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="00842E5D"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pdf</w:t>
            </w:r>
            <w:proofErr w:type="gramEnd"/>
            <w:r w:rsidR="00842E5D"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_residency_text</w:t>
            </w:r>
            <w:proofErr w:type="spellEnd"/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}}</w:t>
            </w:r>
          </w:p>
        </w:tc>
      </w:tr>
      <w:tr w:rsidR="00BA37DD" w:rsidRPr="00F953E0" w14:paraId="4EC4FF8C" w14:textId="77777777" w:rsidTr="55CE1A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B99056E" w14:textId="77777777" w:rsidR="00BA37DD" w:rsidRPr="00F953E0" w:rsidRDefault="00BA37DD" w:rsidP="55CE1A4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48CFF887" w14:textId="70B99A4E" w:rsidR="00BA37DD" w:rsidRPr="00F953E0" w:rsidRDefault="00BA37DD" w:rsidP="55CE1A4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Diagnos</w:t>
            </w:r>
            <w:r w:rsid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ed</w:t>
            </w: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for Autism Spectrum Disorder </w:t>
            </w:r>
          </w:p>
          <w:p w14:paraId="1299C43A" w14:textId="77777777" w:rsidR="00BA37DD" w:rsidRPr="00F953E0" w:rsidRDefault="00BA37DD" w:rsidP="55CE1A4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75" w:type="dxa"/>
          </w:tcPr>
          <w:p w14:paraId="4DDBEF00" w14:textId="77777777" w:rsidR="00BA37DD" w:rsidRPr="00F953E0" w:rsidRDefault="00BA37DD" w:rsidP="55CE1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35393B83" w14:textId="241FBD9B" w:rsidR="00BA37DD" w:rsidRPr="00F953E0" w:rsidRDefault="00BA37DD" w:rsidP="55CE1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gramStart"/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="00D84E8D" w:rsidRP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user</w:t>
            </w:r>
            <w:proofErr w:type="gramEnd"/>
            <w:r w:rsidR="00D84E8D" w:rsidRP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_diagnosedautism</w:t>
            </w:r>
            <w:proofErr w:type="spellEnd"/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}}</w:t>
            </w:r>
          </w:p>
        </w:tc>
      </w:tr>
      <w:tr w:rsidR="00BA37DD" w:rsidRPr="00F953E0" w14:paraId="7EA47576" w14:textId="77777777" w:rsidTr="55CE1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461D779" w14:textId="77777777" w:rsidR="00BA37DD" w:rsidRPr="00F953E0" w:rsidRDefault="00BA37DD" w:rsidP="55CE1A49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3CD32E91" w14:textId="77777777" w:rsidR="00BA37DD" w:rsidRPr="00F953E0" w:rsidRDefault="00BA37DD" w:rsidP="55CE1A4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By whom?</w:t>
            </w:r>
          </w:p>
          <w:p w14:paraId="3CF2D8B6" w14:textId="77777777" w:rsidR="00BA37DD" w:rsidRPr="00F953E0" w:rsidRDefault="00BA37DD" w:rsidP="55CE1A4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75" w:type="dxa"/>
          </w:tcPr>
          <w:p w14:paraId="0FB78278" w14:textId="77777777" w:rsidR="00BA37DD" w:rsidRPr="00F953E0" w:rsidRDefault="00BA37DD" w:rsidP="55CE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4CBE74F8" w14:textId="7F4D8E5E" w:rsidR="00BA37DD" w:rsidRPr="00F953E0" w:rsidRDefault="00BA37DD" w:rsidP="55CE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gramStart"/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="00D84E8D" w:rsidRP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user</w:t>
            </w:r>
            <w:proofErr w:type="gramEnd"/>
            <w:r w:rsidR="00D84E8D" w:rsidRP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_medicalprof</w:t>
            </w:r>
            <w:proofErr w:type="spellEnd"/>
            <w:r w:rsid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="0075633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BA37DD" w:rsidRPr="00F953E0" w14:paraId="6025534E" w14:textId="77777777" w:rsidTr="55CE1A49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FC39945" w14:textId="77777777" w:rsidR="00BA37DD" w:rsidRPr="00F953E0" w:rsidRDefault="00BA37DD" w:rsidP="55CE1A49">
            <w:pPr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</w:p>
          <w:p w14:paraId="2D036C57" w14:textId="77777777" w:rsidR="00BA37DD" w:rsidRPr="00F953E0" w:rsidRDefault="00BA37DD" w:rsidP="55CE1A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Level of ASD</w:t>
            </w:r>
          </w:p>
        </w:tc>
        <w:tc>
          <w:tcPr>
            <w:tcW w:w="7075" w:type="dxa"/>
          </w:tcPr>
          <w:p w14:paraId="0562CB0E" w14:textId="77777777" w:rsidR="00BA37DD" w:rsidRPr="00F953E0" w:rsidRDefault="00BA37DD" w:rsidP="55CE1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28FB472C" w14:textId="70C57434" w:rsidR="00BA37DD" w:rsidRPr="00F953E0" w:rsidRDefault="00BA37DD" w:rsidP="55CE1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gramStart"/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="00D84E8D" w:rsidRP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user</w:t>
            </w:r>
            <w:proofErr w:type="gramEnd"/>
            <w:r w:rsidR="00D84E8D" w:rsidRP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_levelofautism</w:t>
            </w:r>
            <w:proofErr w:type="spellEnd"/>
            <w:r w:rsid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}}</w:t>
            </w:r>
          </w:p>
        </w:tc>
      </w:tr>
    </w:tbl>
    <w:tbl>
      <w:tblPr>
        <w:tblStyle w:val="PlainTable1"/>
        <w:tblpPr w:leftFromText="180" w:rightFromText="180" w:vertAnchor="text" w:horzAnchor="margin" w:tblpY="-4895"/>
        <w:tblW w:w="0" w:type="auto"/>
        <w:tblLook w:val="04A0" w:firstRow="1" w:lastRow="0" w:firstColumn="1" w:lastColumn="0" w:noHBand="0" w:noVBand="1"/>
      </w:tblPr>
      <w:tblGrid>
        <w:gridCol w:w="2547"/>
        <w:gridCol w:w="7075"/>
      </w:tblGrid>
      <w:tr w:rsidR="001038A1" w:rsidRPr="00F953E0" w14:paraId="2C023C8F" w14:textId="77777777" w:rsidTr="001038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480D1A9" w14:textId="77777777" w:rsidR="001038A1" w:rsidRPr="00F953E0" w:rsidRDefault="001038A1" w:rsidP="001038A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CF82432" w14:textId="77777777" w:rsidR="001038A1" w:rsidRPr="00F953E0" w:rsidRDefault="001038A1" w:rsidP="001038A1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  <w:u w:val="single"/>
              </w:rPr>
            </w:pP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u w:val="single"/>
              </w:rPr>
              <w:t xml:space="preserve">Functional Capacity </w:t>
            </w:r>
          </w:p>
          <w:p w14:paraId="06919046" w14:textId="77777777" w:rsidR="001038A1" w:rsidRPr="00F953E0" w:rsidRDefault="001038A1" w:rsidP="001038A1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19587585" w14:textId="77777777" w:rsidR="001038A1" w:rsidRPr="00F953E0" w:rsidRDefault="001038A1" w:rsidP="001038A1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Communication </w:t>
            </w:r>
          </w:p>
          <w:p w14:paraId="71A1299C" w14:textId="77777777" w:rsidR="001038A1" w:rsidRPr="00F953E0" w:rsidRDefault="001038A1" w:rsidP="001038A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5" w:type="dxa"/>
          </w:tcPr>
          <w:p w14:paraId="4EC62BA6" w14:textId="77777777" w:rsidR="001038A1" w:rsidRPr="00F953E0" w:rsidRDefault="001038A1" w:rsidP="001038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3856163" w14:textId="77777777" w:rsidR="001038A1" w:rsidRPr="00F953E0" w:rsidRDefault="001038A1" w:rsidP="001038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</w:p>
          <w:p w14:paraId="4EF5E3E3" w14:textId="77777777" w:rsidR="001038A1" w:rsidRPr="00F953E0" w:rsidRDefault="001038A1" w:rsidP="001038A1">
            <w:pPr>
              <w:pStyle w:val="ListParagraph"/>
              <w:numPr>
                <w:ilvl w:val="0"/>
                <w:numId w:val="1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55CE1A4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Expressing what I need or want:</w:t>
            </w:r>
          </w:p>
          <w:p w14:paraId="4A345BE6" w14:textId="77777777" w:rsidR="001038A1" w:rsidRPr="00F953E0" w:rsidRDefault="001038A1" w:rsidP="001038A1">
            <w:pPr>
              <w:pStyle w:val="List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55B657A0" w14:textId="77777777" w:rsidR="001038A1" w:rsidRPr="00F953E0" w:rsidRDefault="001038A1" w:rsidP="001038A1">
            <w:pPr>
              <w:pStyle w:val="ListParagraph"/>
              <w:numPr>
                <w:ilvl w:val="0"/>
                <w:numId w:val="18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proofErr w:type="gramStart"/>
            <w:r w:rsidRPr="55CE1A4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Pr="00D84E8D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comms</w:t>
            </w:r>
            <w:proofErr w:type="gramEnd"/>
            <w:r w:rsidRPr="00D84E8D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_expression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55CE1A4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}} </w:t>
            </w:r>
          </w:p>
          <w:p w14:paraId="4F4C837E" w14:textId="77777777" w:rsidR="001038A1" w:rsidRPr="00F953E0" w:rsidRDefault="001038A1" w:rsidP="001038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455D67F8" w14:textId="77777777" w:rsidR="001038A1" w:rsidRPr="00F953E0" w:rsidRDefault="001038A1" w:rsidP="001038A1">
            <w:pPr>
              <w:pStyle w:val="ListParagraph"/>
              <w:numPr>
                <w:ilvl w:val="0"/>
                <w:numId w:val="1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55CE1A4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Getting my point across when talking to others:</w:t>
            </w:r>
          </w:p>
          <w:p w14:paraId="2B6A5DDA" w14:textId="77777777" w:rsidR="001038A1" w:rsidRPr="00F953E0" w:rsidRDefault="001038A1" w:rsidP="001038A1">
            <w:pPr>
              <w:pStyle w:val="List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2A9F35FC" w14:textId="77777777" w:rsidR="001038A1" w:rsidRPr="00F953E0" w:rsidRDefault="001038A1" w:rsidP="001038A1">
            <w:pPr>
              <w:pStyle w:val="ListParagraph"/>
              <w:numPr>
                <w:ilvl w:val="0"/>
                <w:numId w:val="18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proofErr w:type="gramStart"/>
            <w:r w:rsidRPr="55CE1A4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Pr="00D84E8D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comms</w:t>
            </w:r>
            <w:proofErr w:type="gramEnd"/>
            <w:r w:rsidRPr="00D84E8D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_gettingpoint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55CE1A4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}}</w:t>
            </w:r>
          </w:p>
          <w:p w14:paraId="38E6CA75" w14:textId="77777777" w:rsidR="001038A1" w:rsidRPr="00F953E0" w:rsidRDefault="001038A1" w:rsidP="001038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08F1B00B" w14:textId="77777777" w:rsidR="001038A1" w:rsidRPr="00F953E0" w:rsidRDefault="001038A1" w:rsidP="001038A1">
            <w:pPr>
              <w:pStyle w:val="ListParagraph"/>
              <w:numPr>
                <w:ilvl w:val="0"/>
                <w:numId w:val="1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55CE1A4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Having a conversation/ talking to other people:</w:t>
            </w:r>
          </w:p>
          <w:p w14:paraId="3AFB38B0" w14:textId="77777777" w:rsidR="001038A1" w:rsidRPr="00F953E0" w:rsidRDefault="001038A1" w:rsidP="001038A1">
            <w:pPr>
              <w:pStyle w:val="ListParagraph"/>
              <w:ind w:left="50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52BA9599" w14:textId="77777777" w:rsidR="001038A1" w:rsidRPr="00F953E0" w:rsidRDefault="001038A1" w:rsidP="001038A1">
            <w:pPr>
              <w:pStyle w:val="ListParagraph"/>
              <w:numPr>
                <w:ilvl w:val="0"/>
                <w:numId w:val="18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proofErr w:type="gramStart"/>
            <w:r w:rsidRPr="55CE1A4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Pr="00D84E8D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comms</w:t>
            </w:r>
            <w:proofErr w:type="gramEnd"/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_</w:t>
            </w:r>
            <w:r w:rsidRPr="00D84E8D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talking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55CE1A4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}}</w:t>
            </w:r>
          </w:p>
          <w:p w14:paraId="5B09EA5E" w14:textId="77777777" w:rsidR="001038A1" w:rsidRPr="00F953E0" w:rsidRDefault="001038A1" w:rsidP="001038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2671058C" w14:textId="77777777" w:rsidR="001038A1" w:rsidRPr="00F953E0" w:rsidRDefault="001038A1" w:rsidP="001038A1">
            <w:pPr>
              <w:pStyle w:val="ListParagraph"/>
              <w:numPr>
                <w:ilvl w:val="0"/>
                <w:numId w:val="1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55CE1A4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Understanding what other people are saying to me: </w:t>
            </w:r>
          </w:p>
          <w:p w14:paraId="58EE86D4" w14:textId="77777777" w:rsidR="001038A1" w:rsidRPr="00F953E0" w:rsidRDefault="001038A1" w:rsidP="001038A1">
            <w:pPr>
              <w:pStyle w:val="ListParagraph"/>
              <w:ind w:left="50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51B74AFB" w14:textId="77777777" w:rsidR="001038A1" w:rsidRPr="00F953E0" w:rsidRDefault="001038A1" w:rsidP="001038A1">
            <w:pPr>
              <w:pStyle w:val="ListParagraph"/>
              <w:numPr>
                <w:ilvl w:val="0"/>
                <w:numId w:val="18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proofErr w:type="gramStart"/>
            <w:r w:rsidRPr="55CE1A4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Pr="00D84E8D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comms</w:t>
            </w:r>
            <w:proofErr w:type="gramEnd"/>
            <w:r w:rsidRPr="00D84E8D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_understanding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55CE1A4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}}</w:t>
            </w:r>
          </w:p>
          <w:p w14:paraId="7FC46276" w14:textId="77777777" w:rsidR="001038A1" w:rsidRPr="00F953E0" w:rsidRDefault="001038A1" w:rsidP="001038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1038A1" w:rsidRPr="00F953E0" w14:paraId="14056737" w14:textId="77777777" w:rsidTr="00103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CD9FECE" w14:textId="77777777" w:rsidR="001038A1" w:rsidRPr="00F953E0" w:rsidRDefault="001038A1" w:rsidP="001038A1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02112245" w14:textId="77777777" w:rsidR="001038A1" w:rsidRPr="00F953E0" w:rsidRDefault="001038A1" w:rsidP="001038A1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Learning </w:t>
            </w:r>
          </w:p>
          <w:p w14:paraId="665C673D" w14:textId="77777777" w:rsidR="001038A1" w:rsidRPr="00F953E0" w:rsidRDefault="001038A1" w:rsidP="001038A1">
            <w:pPr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</w:p>
          <w:p w14:paraId="01F17585" w14:textId="77777777" w:rsidR="001038A1" w:rsidRPr="00F953E0" w:rsidRDefault="001038A1" w:rsidP="001038A1">
            <w:pPr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</w:p>
          <w:p w14:paraId="27361814" w14:textId="77777777" w:rsidR="001038A1" w:rsidRPr="00F953E0" w:rsidRDefault="001038A1" w:rsidP="001038A1">
            <w:pPr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</w:p>
          <w:p w14:paraId="614689EA" w14:textId="77777777" w:rsidR="001038A1" w:rsidRPr="00F953E0" w:rsidRDefault="001038A1" w:rsidP="001038A1">
            <w:pPr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</w:p>
          <w:p w14:paraId="6A25ADE5" w14:textId="77777777" w:rsidR="001038A1" w:rsidRPr="00F953E0" w:rsidRDefault="001038A1" w:rsidP="001038A1">
            <w:pPr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</w:p>
          <w:p w14:paraId="428D2CDE" w14:textId="77777777" w:rsidR="001038A1" w:rsidRPr="00F953E0" w:rsidRDefault="001038A1" w:rsidP="001038A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5" w:type="dxa"/>
          </w:tcPr>
          <w:p w14:paraId="3CFF1219" w14:textId="77777777" w:rsidR="001038A1" w:rsidRPr="00F953E0" w:rsidRDefault="001038A1" w:rsidP="00103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20660D92" w14:textId="77777777" w:rsidR="001038A1" w:rsidRPr="00F953E0" w:rsidRDefault="001038A1" w:rsidP="001038A1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Learning new skills: </w:t>
            </w:r>
          </w:p>
          <w:p w14:paraId="06234E45" w14:textId="77777777" w:rsidR="001038A1" w:rsidRPr="00F953E0" w:rsidRDefault="001038A1" w:rsidP="001038A1">
            <w:pPr>
              <w:pStyle w:val="ListParagraph"/>
              <w:ind w:left="5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137E5156" w14:textId="77777777" w:rsidR="001038A1" w:rsidRPr="00F953E0" w:rsidRDefault="001038A1" w:rsidP="001038A1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gramStart"/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P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learning</w:t>
            </w:r>
            <w:proofErr w:type="gramEnd"/>
            <w:r w:rsidRP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_new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}}</w:t>
            </w:r>
          </w:p>
          <w:p w14:paraId="7003006B" w14:textId="77777777" w:rsidR="001038A1" w:rsidRDefault="001038A1" w:rsidP="00103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3E340135" w14:textId="77777777" w:rsidR="001038A1" w:rsidRPr="00F953E0" w:rsidRDefault="001038A1" w:rsidP="00103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6C1F1D4D" w14:textId="77777777" w:rsidR="001038A1" w:rsidRPr="00F953E0" w:rsidRDefault="001038A1" w:rsidP="001038A1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Remembering information:</w:t>
            </w:r>
          </w:p>
          <w:p w14:paraId="00B40505" w14:textId="77777777" w:rsidR="001038A1" w:rsidRPr="00F953E0" w:rsidRDefault="001038A1" w:rsidP="00103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15312F9D" w14:textId="77777777" w:rsidR="001038A1" w:rsidRPr="00F953E0" w:rsidRDefault="001038A1" w:rsidP="001038A1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gramStart"/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P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learning</w:t>
            </w:r>
            <w:proofErr w:type="gramEnd"/>
            <w:r w:rsidRP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_remember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}}</w:t>
            </w:r>
          </w:p>
          <w:p w14:paraId="1AFC669E" w14:textId="77777777" w:rsidR="001038A1" w:rsidRDefault="001038A1" w:rsidP="00103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5FF96C70" w14:textId="77777777" w:rsidR="001038A1" w:rsidRPr="00F953E0" w:rsidRDefault="001038A1" w:rsidP="00103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7EC1ED3F" w14:textId="77777777" w:rsidR="001038A1" w:rsidRPr="00F953E0" w:rsidRDefault="001038A1" w:rsidP="001038A1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Using new skills </w:t>
            </w:r>
          </w:p>
          <w:p w14:paraId="70B78943" w14:textId="77777777" w:rsidR="001038A1" w:rsidRPr="00F953E0" w:rsidRDefault="001038A1" w:rsidP="00103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4C19C773" w14:textId="77777777" w:rsidR="001038A1" w:rsidRPr="00F953E0" w:rsidRDefault="001038A1" w:rsidP="001038A1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gramStart"/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P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learning</w:t>
            </w:r>
            <w:proofErr w:type="gramEnd"/>
            <w:r w:rsidRP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_using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}} </w:t>
            </w:r>
          </w:p>
        </w:tc>
      </w:tr>
      <w:tr w:rsidR="001038A1" w:rsidRPr="00F953E0" w14:paraId="40E5C85C" w14:textId="77777777" w:rsidTr="001038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E5553B1" w14:textId="77777777" w:rsidR="001038A1" w:rsidRPr="00F953E0" w:rsidRDefault="001038A1" w:rsidP="001038A1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1A78754F" w14:textId="77777777" w:rsidR="001038A1" w:rsidRPr="00F953E0" w:rsidRDefault="001038A1" w:rsidP="001038A1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Mobility </w:t>
            </w:r>
          </w:p>
          <w:p w14:paraId="1A392088" w14:textId="77777777" w:rsidR="001038A1" w:rsidRPr="00F953E0" w:rsidRDefault="001038A1" w:rsidP="001038A1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75" w:type="dxa"/>
          </w:tcPr>
          <w:p w14:paraId="1CA1CA2A" w14:textId="77777777" w:rsidR="001038A1" w:rsidRPr="00F953E0" w:rsidRDefault="001038A1" w:rsidP="00103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05D56F0C" w14:textId="77777777" w:rsidR="001038A1" w:rsidRPr="00F953E0" w:rsidRDefault="001038A1" w:rsidP="001038A1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Getting around: </w:t>
            </w:r>
          </w:p>
          <w:p w14:paraId="6811E544" w14:textId="77777777" w:rsidR="001038A1" w:rsidRPr="00F953E0" w:rsidRDefault="001038A1" w:rsidP="00103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11954D9A" w14:textId="77777777" w:rsidR="001038A1" w:rsidRPr="00F953E0" w:rsidRDefault="001038A1" w:rsidP="001038A1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gramStart"/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P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mobility</w:t>
            </w:r>
            <w:proofErr w:type="gramEnd"/>
            <w:r w:rsidRP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_getaround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}}</w:t>
            </w:r>
          </w:p>
          <w:p w14:paraId="27CED601" w14:textId="77777777" w:rsidR="001038A1" w:rsidRPr="00F953E0" w:rsidRDefault="001038A1" w:rsidP="00103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44F49BA9" w14:textId="77777777" w:rsidR="001038A1" w:rsidRPr="00F953E0" w:rsidRDefault="001038A1" w:rsidP="001038A1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Getting out of bed/chair:</w:t>
            </w:r>
          </w:p>
          <w:p w14:paraId="77047E2E" w14:textId="77777777" w:rsidR="001038A1" w:rsidRPr="00F953E0" w:rsidRDefault="001038A1" w:rsidP="001038A1">
            <w:pPr>
              <w:pStyle w:val="ListParagraph"/>
              <w:ind w:left="5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0269981C" w14:textId="77777777" w:rsidR="001038A1" w:rsidRPr="00F953E0" w:rsidRDefault="001038A1" w:rsidP="001038A1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gramStart"/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P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mobility</w:t>
            </w:r>
            <w:proofErr w:type="gramEnd"/>
            <w:r w:rsidRP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_bed</w:t>
            </w:r>
            <w:proofErr w:type="spellEnd"/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}} </w:t>
            </w:r>
          </w:p>
          <w:p w14:paraId="27FD2524" w14:textId="77777777" w:rsidR="001038A1" w:rsidRPr="00F953E0" w:rsidRDefault="001038A1" w:rsidP="00103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3586AE0C" w14:textId="77777777" w:rsidR="001038A1" w:rsidRPr="00F953E0" w:rsidRDefault="001038A1" w:rsidP="001038A1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Being on my feet for long periods of time:</w:t>
            </w:r>
          </w:p>
          <w:p w14:paraId="0ACFD648" w14:textId="77777777" w:rsidR="001038A1" w:rsidRPr="00F953E0" w:rsidRDefault="001038A1" w:rsidP="00103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625C4C6A" w14:textId="77777777" w:rsidR="001038A1" w:rsidRPr="00F953E0" w:rsidRDefault="001038A1" w:rsidP="001038A1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gramStart"/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P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mobility</w:t>
            </w:r>
            <w:proofErr w:type="gramEnd"/>
            <w:r w:rsidRP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_onfeet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}}</w:t>
            </w:r>
          </w:p>
          <w:p w14:paraId="09EC6A8F" w14:textId="77777777" w:rsidR="001038A1" w:rsidRPr="00F953E0" w:rsidRDefault="001038A1" w:rsidP="00103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4DC0A094" w14:textId="77777777" w:rsidR="001038A1" w:rsidRPr="00F953E0" w:rsidRDefault="001038A1" w:rsidP="001038A1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Performing tasks that require the use of limbs:</w:t>
            </w:r>
          </w:p>
          <w:p w14:paraId="71DD232E" w14:textId="77777777" w:rsidR="001038A1" w:rsidRPr="00F953E0" w:rsidRDefault="001038A1" w:rsidP="00103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4B9B9E9C" w14:textId="77777777" w:rsidR="001038A1" w:rsidRPr="00F953E0" w:rsidRDefault="001038A1" w:rsidP="001038A1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gramStart"/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P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mobility</w:t>
            </w:r>
            <w:proofErr w:type="gramEnd"/>
            <w:r w:rsidRP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_limbs</w:t>
            </w:r>
            <w:proofErr w:type="spellEnd"/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}}</w:t>
            </w:r>
          </w:p>
          <w:p w14:paraId="2C20AD1A" w14:textId="77777777" w:rsidR="001038A1" w:rsidRPr="00F953E0" w:rsidRDefault="001038A1" w:rsidP="00103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7C9D7D88" w14:textId="77777777" w:rsidR="001038A1" w:rsidRPr="00F953E0" w:rsidRDefault="001038A1" w:rsidP="00103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1038A1" w:rsidRPr="00F953E0" w14:paraId="5E410E5A" w14:textId="77777777" w:rsidTr="00103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A44584C" w14:textId="77777777" w:rsidR="001038A1" w:rsidRPr="00F953E0" w:rsidRDefault="001038A1" w:rsidP="001038A1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3AFC4482" w14:textId="77777777" w:rsidR="001038A1" w:rsidRPr="00F953E0" w:rsidRDefault="001038A1" w:rsidP="001038A1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Social Interaction </w:t>
            </w:r>
          </w:p>
        </w:tc>
        <w:tc>
          <w:tcPr>
            <w:tcW w:w="7075" w:type="dxa"/>
          </w:tcPr>
          <w:p w14:paraId="7ADD1474" w14:textId="77777777" w:rsidR="001038A1" w:rsidRPr="001038A1" w:rsidRDefault="001038A1" w:rsidP="00103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1038A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Here are the options provided to the applicant:</w:t>
            </w:r>
          </w:p>
          <w:p w14:paraId="0E668F32" w14:textId="77777777" w:rsidR="001038A1" w:rsidRPr="001038A1" w:rsidRDefault="001038A1" w:rsidP="00103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038A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     </w:t>
            </w:r>
            <w:r w:rsidRPr="001038A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 I have trouble making or keeping friends</w:t>
            </w:r>
          </w:p>
          <w:p w14:paraId="0F9017C1" w14:textId="77777777" w:rsidR="001038A1" w:rsidRPr="001038A1" w:rsidRDefault="001038A1" w:rsidP="00103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038A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  - I do not know how to act in social situations/I have trouble behaving within limits accepted by others</w:t>
            </w:r>
          </w:p>
          <w:p w14:paraId="25EC0F7F" w14:textId="77777777" w:rsidR="001038A1" w:rsidRPr="001038A1" w:rsidRDefault="001038A1" w:rsidP="00103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038A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  - I have trouble coping with feelings and emotions when I am around others</w:t>
            </w:r>
          </w:p>
          <w:p w14:paraId="6C1B4071" w14:textId="77777777" w:rsidR="001038A1" w:rsidRPr="001038A1" w:rsidRDefault="001038A1" w:rsidP="00103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038A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  - I have difficulty understanding what others expect of me</w:t>
            </w:r>
          </w:p>
          <w:p w14:paraId="6C842FED" w14:textId="77777777" w:rsidR="001038A1" w:rsidRPr="001038A1" w:rsidRDefault="001038A1" w:rsidP="00103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038A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  - When my senses feel overwhelmed, I feel the need to isolate myself</w:t>
            </w:r>
          </w:p>
          <w:p w14:paraId="262F8120" w14:textId="77777777" w:rsidR="001038A1" w:rsidRPr="001038A1" w:rsidRDefault="001038A1" w:rsidP="00103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038A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 xml:space="preserve">      - When talking in a group, I find it difficult to know when it is my turn to talk</w:t>
            </w:r>
          </w:p>
          <w:p w14:paraId="07795D01" w14:textId="77777777" w:rsidR="001038A1" w:rsidRDefault="001038A1" w:rsidP="00103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575832A3" w14:textId="3E1C3766" w:rsidR="001038A1" w:rsidRPr="001038A1" w:rsidRDefault="001038A1" w:rsidP="00103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proofErr w:type="gramStart"/>
            <w:r w:rsidRPr="001038A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{{ </w:t>
            </w:r>
            <w:proofErr w:type="spellStart"/>
            <w:r w:rsidRPr="001038A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user</w:t>
            </w:r>
            <w:proofErr w:type="gramEnd"/>
            <w:r w:rsidRPr="001038A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_fullname</w:t>
            </w:r>
            <w:proofErr w:type="spellEnd"/>
            <w:r w:rsidRPr="001038A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}} has stated their difficulty in the following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areas</w:t>
            </w:r>
            <w:r w:rsidRPr="001038A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:</w:t>
            </w:r>
          </w:p>
          <w:p w14:paraId="31D005FA" w14:textId="77777777" w:rsidR="001038A1" w:rsidRPr="00F953E0" w:rsidRDefault="001038A1" w:rsidP="00103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gramStart"/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{{ </w:t>
            </w:r>
            <w:r>
              <w:t xml:space="preserve"> </w:t>
            </w:r>
            <w:proofErr w:type="spellStart"/>
            <w:proofErr w:type="gramEnd"/>
            <w:r w:rsidRP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socialinteraction.true_values</w:t>
            </w:r>
            <w:proofErr w:type="spellEnd"/>
            <w:r w:rsidRP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() if </w:t>
            </w:r>
            <w:proofErr w:type="spellStart"/>
            <w:r w:rsidRP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socialinteraction.true_values</w:t>
            </w:r>
            <w:proofErr w:type="spellEnd"/>
            <w:r w:rsidRP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() else 'None applicable'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}}</w:t>
            </w:r>
          </w:p>
          <w:p w14:paraId="14821A8B" w14:textId="77777777" w:rsidR="001038A1" w:rsidRPr="00F953E0" w:rsidRDefault="001038A1" w:rsidP="00103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1038A1" w:rsidRPr="00F953E0" w14:paraId="030E4FCC" w14:textId="77777777" w:rsidTr="001038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0D073F5" w14:textId="77777777" w:rsidR="001038A1" w:rsidRPr="00F953E0" w:rsidRDefault="001038A1" w:rsidP="001038A1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57FD28A3" w14:textId="77777777" w:rsidR="001038A1" w:rsidRPr="00F953E0" w:rsidRDefault="001038A1" w:rsidP="001038A1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Self Care </w:t>
            </w:r>
          </w:p>
          <w:p w14:paraId="260CDC9E" w14:textId="77777777" w:rsidR="001038A1" w:rsidRPr="00F953E0" w:rsidRDefault="001038A1" w:rsidP="001038A1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75" w:type="dxa"/>
          </w:tcPr>
          <w:p w14:paraId="567871D0" w14:textId="77777777" w:rsidR="001038A1" w:rsidRPr="00F953E0" w:rsidRDefault="001038A1" w:rsidP="00103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65B31F4A" w14:textId="77777777" w:rsidR="001038A1" w:rsidRPr="00F953E0" w:rsidRDefault="001038A1" w:rsidP="001038A1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55CE1A49">
              <w:rPr>
                <w:color w:val="000000" w:themeColor="text1"/>
                <w:sz w:val="20"/>
                <w:szCs w:val="20"/>
              </w:rPr>
              <w:t>Showering/brushing my teeth:</w:t>
            </w:r>
          </w:p>
          <w:p w14:paraId="23C434D9" w14:textId="77777777" w:rsidR="001038A1" w:rsidRPr="00F953E0" w:rsidRDefault="001038A1" w:rsidP="001038A1">
            <w:pPr>
              <w:pStyle w:val="NormalWeb"/>
              <w:spacing w:before="0" w:beforeAutospacing="0" w:after="0" w:afterAutospacing="0"/>
              <w:ind w:left="50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</w:p>
          <w:p w14:paraId="392C2FF1" w14:textId="77777777" w:rsidR="001038A1" w:rsidRPr="00F953E0" w:rsidRDefault="001038A1" w:rsidP="001038A1">
            <w:pPr>
              <w:pStyle w:val="NormalWeb"/>
              <w:numPr>
                <w:ilvl w:val="0"/>
                <w:numId w:val="18"/>
              </w:numPr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proofErr w:type="gramStart"/>
            <w:r w:rsidRPr="55CE1A49">
              <w:rPr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Pr="00D84E8D">
              <w:rPr>
                <w:color w:val="000000" w:themeColor="text1"/>
                <w:sz w:val="20"/>
                <w:szCs w:val="20"/>
              </w:rPr>
              <w:t>self</w:t>
            </w:r>
            <w:proofErr w:type="gramEnd"/>
            <w:r w:rsidRPr="00D84E8D">
              <w:rPr>
                <w:color w:val="000000" w:themeColor="text1"/>
                <w:sz w:val="20"/>
                <w:szCs w:val="20"/>
              </w:rPr>
              <w:t>_shower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Pr="55CE1A49">
              <w:rPr>
                <w:color w:val="000000" w:themeColor="text1"/>
                <w:sz w:val="20"/>
                <w:szCs w:val="20"/>
              </w:rPr>
              <w:t xml:space="preserve">}} </w:t>
            </w:r>
          </w:p>
          <w:p w14:paraId="6F37F27C" w14:textId="77777777" w:rsidR="001038A1" w:rsidRPr="00F953E0" w:rsidRDefault="001038A1" w:rsidP="00103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505E7941" w14:textId="77777777" w:rsidR="001038A1" w:rsidRPr="00F953E0" w:rsidRDefault="001038A1" w:rsidP="001038A1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55CE1A49">
              <w:rPr>
                <w:color w:val="000000" w:themeColor="text1"/>
                <w:sz w:val="20"/>
                <w:szCs w:val="20"/>
              </w:rPr>
              <w:t>Eating</w:t>
            </w:r>
          </w:p>
          <w:p w14:paraId="535E9658" w14:textId="77777777" w:rsidR="001038A1" w:rsidRPr="00F953E0" w:rsidRDefault="001038A1" w:rsidP="001038A1">
            <w:pPr>
              <w:pStyle w:val="NormalWeb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</w:p>
          <w:p w14:paraId="6EBA7EBD" w14:textId="77777777" w:rsidR="001038A1" w:rsidRPr="00F953E0" w:rsidRDefault="001038A1" w:rsidP="001038A1">
            <w:pPr>
              <w:pStyle w:val="NormalWeb"/>
              <w:numPr>
                <w:ilvl w:val="0"/>
                <w:numId w:val="27"/>
              </w:numPr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proofErr w:type="gramStart"/>
            <w:r w:rsidRPr="55CE1A49">
              <w:rPr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Pr="00D84E8D">
              <w:rPr>
                <w:color w:val="000000" w:themeColor="text1"/>
                <w:sz w:val="20"/>
                <w:szCs w:val="20"/>
              </w:rPr>
              <w:t>self</w:t>
            </w:r>
            <w:proofErr w:type="gramEnd"/>
            <w:r w:rsidRPr="00D84E8D">
              <w:rPr>
                <w:color w:val="000000" w:themeColor="text1"/>
                <w:sz w:val="20"/>
                <w:szCs w:val="20"/>
              </w:rPr>
              <w:t>_feed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Pr="55CE1A49">
              <w:rPr>
                <w:color w:val="000000" w:themeColor="text1"/>
                <w:sz w:val="20"/>
                <w:szCs w:val="20"/>
              </w:rPr>
              <w:t>}}</w:t>
            </w:r>
          </w:p>
          <w:p w14:paraId="039D1186" w14:textId="77777777" w:rsidR="001038A1" w:rsidRPr="00F953E0" w:rsidRDefault="001038A1" w:rsidP="00103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3BB5F4B5" w14:textId="77777777" w:rsidR="001038A1" w:rsidRPr="00F953E0" w:rsidRDefault="001038A1" w:rsidP="001038A1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55CE1A49">
              <w:rPr>
                <w:color w:val="000000" w:themeColor="text1"/>
                <w:sz w:val="20"/>
                <w:szCs w:val="20"/>
              </w:rPr>
              <w:t>Using the toilet:</w:t>
            </w:r>
          </w:p>
          <w:p w14:paraId="4E7991FA" w14:textId="77777777" w:rsidR="001038A1" w:rsidRPr="00F953E0" w:rsidRDefault="001038A1" w:rsidP="001038A1">
            <w:pPr>
              <w:pStyle w:val="NormalWeb"/>
              <w:spacing w:before="0" w:beforeAutospacing="0" w:after="0" w:afterAutospacing="0"/>
              <w:ind w:left="50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</w:p>
          <w:p w14:paraId="28E215F0" w14:textId="77777777" w:rsidR="001038A1" w:rsidRPr="00F953E0" w:rsidRDefault="001038A1" w:rsidP="001038A1">
            <w:pPr>
              <w:pStyle w:val="NormalWeb"/>
              <w:numPr>
                <w:ilvl w:val="0"/>
                <w:numId w:val="29"/>
              </w:numPr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proofErr w:type="gramStart"/>
            <w:r w:rsidRPr="55CE1A49">
              <w:rPr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Pr="00D84E8D">
              <w:rPr>
                <w:color w:val="000000" w:themeColor="text1"/>
                <w:sz w:val="20"/>
                <w:szCs w:val="20"/>
              </w:rPr>
              <w:t>self</w:t>
            </w:r>
            <w:proofErr w:type="gramEnd"/>
            <w:r w:rsidRPr="00D84E8D">
              <w:rPr>
                <w:color w:val="000000" w:themeColor="text1"/>
                <w:sz w:val="20"/>
                <w:szCs w:val="20"/>
              </w:rPr>
              <w:t>_toilet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Pr="55CE1A49">
              <w:rPr>
                <w:color w:val="000000" w:themeColor="text1"/>
                <w:sz w:val="20"/>
                <w:szCs w:val="20"/>
              </w:rPr>
              <w:t>}}</w:t>
            </w:r>
          </w:p>
          <w:p w14:paraId="0470642B" w14:textId="77777777" w:rsidR="001038A1" w:rsidRPr="00F953E0" w:rsidRDefault="001038A1" w:rsidP="001038A1">
            <w:pPr>
              <w:pStyle w:val="NormalWeb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</w:p>
          <w:p w14:paraId="66BF8023" w14:textId="77777777" w:rsidR="001038A1" w:rsidRPr="00F953E0" w:rsidRDefault="001038A1" w:rsidP="001038A1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Dressing myself</w:t>
            </w:r>
            <w:r w:rsidRPr="55CE1A49">
              <w:rPr>
                <w:color w:val="000000" w:themeColor="text1"/>
                <w:sz w:val="20"/>
                <w:szCs w:val="20"/>
              </w:rPr>
              <w:t>:</w:t>
            </w:r>
          </w:p>
          <w:p w14:paraId="5BA3B999" w14:textId="77777777" w:rsidR="001038A1" w:rsidRPr="00F953E0" w:rsidRDefault="001038A1" w:rsidP="001038A1">
            <w:pPr>
              <w:pStyle w:val="NormalWeb"/>
              <w:spacing w:before="0" w:beforeAutospacing="0" w:after="0" w:afterAutospacing="0"/>
              <w:ind w:left="14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</w:p>
          <w:p w14:paraId="3313F83A" w14:textId="77777777" w:rsidR="001038A1" w:rsidRPr="00F953E0" w:rsidRDefault="001038A1" w:rsidP="001038A1">
            <w:pPr>
              <w:pStyle w:val="NormalWeb"/>
              <w:numPr>
                <w:ilvl w:val="0"/>
                <w:numId w:val="31"/>
              </w:numPr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55CE1A49">
              <w:rPr>
                <w:color w:val="000000" w:themeColor="text1"/>
                <w:sz w:val="20"/>
                <w:szCs w:val="20"/>
              </w:rPr>
              <w:t>{{</w:t>
            </w:r>
            <w:proofErr w:type="spellStart"/>
            <w:r w:rsidRPr="00D84E8D">
              <w:rPr>
                <w:color w:val="000000" w:themeColor="text1"/>
                <w:sz w:val="20"/>
                <w:szCs w:val="20"/>
              </w:rPr>
              <w:t>self_</w:t>
            </w:r>
            <w:proofErr w:type="gramStart"/>
            <w:r w:rsidRPr="00D84E8D">
              <w:rPr>
                <w:color w:val="000000" w:themeColor="text1"/>
                <w:sz w:val="20"/>
                <w:szCs w:val="20"/>
              </w:rPr>
              <w:t>dress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Pr="55CE1A49">
              <w:rPr>
                <w:color w:val="000000" w:themeColor="text1"/>
                <w:sz w:val="20"/>
                <w:szCs w:val="20"/>
              </w:rPr>
              <w:t>}</w:t>
            </w:r>
            <w:proofErr w:type="gramEnd"/>
            <w:r w:rsidRPr="55CE1A49">
              <w:rPr>
                <w:color w:val="000000" w:themeColor="text1"/>
                <w:sz w:val="20"/>
                <w:szCs w:val="20"/>
              </w:rPr>
              <w:t xml:space="preserve">} </w:t>
            </w:r>
          </w:p>
          <w:p w14:paraId="20269427" w14:textId="77777777" w:rsidR="001038A1" w:rsidRPr="00F953E0" w:rsidRDefault="001038A1" w:rsidP="00103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1038A1" w:rsidRPr="00F953E0" w14:paraId="32D9F586" w14:textId="77777777" w:rsidTr="00103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717FE5A" w14:textId="77777777" w:rsidR="001038A1" w:rsidRPr="00F953E0" w:rsidRDefault="001038A1" w:rsidP="001038A1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4E85BA35" w14:textId="77777777" w:rsidR="001038A1" w:rsidRPr="00F953E0" w:rsidRDefault="001038A1" w:rsidP="001038A1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Self-Management </w:t>
            </w:r>
          </w:p>
          <w:p w14:paraId="7B45693A" w14:textId="77777777" w:rsidR="001038A1" w:rsidRPr="00F953E0" w:rsidRDefault="001038A1" w:rsidP="001038A1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75" w:type="dxa"/>
          </w:tcPr>
          <w:p w14:paraId="30E2DE71" w14:textId="77777777" w:rsidR="001038A1" w:rsidRPr="00F953E0" w:rsidRDefault="001038A1" w:rsidP="00103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0A7C5F02" w14:textId="77777777" w:rsidR="001038A1" w:rsidRPr="00F953E0" w:rsidRDefault="001038A1" w:rsidP="001038A1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Organising</w:t>
            </w:r>
            <w:proofErr w:type="spellEnd"/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my own schedule:</w:t>
            </w:r>
          </w:p>
          <w:p w14:paraId="60558DEA" w14:textId="77777777" w:rsidR="001038A1" w:rsidRPr="00F953E0" w:rsidRDefault="001038A1" w:rsidP="00103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4D324112" w14:textId="77777777" w:rsidR="001038A1" w:rsidRPr="00F953E0" w:rsidRDefault="001038A1" w:rsidP="001038A1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gramStart"/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P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mgmt</w:t>
            </w:r>
            <w:proofErr w:type="gramEnd"/>
            <w:r w:rsidRP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_schedule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}}</w:t>
            </w:r>
          </w:p>
          <w:p w14:paraId="1BF71B12" w14:textId="77777777" w:rsidR="001038A1" w:rsidRPr="00F953E0" w:rsidRDefault="001038A1" w:rsidP="00103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71D6389C" w14:textId="77777777" w:rsidR="001038A1" w:rsidRPr="00F953E0" w:rsidRDefault="001038A1" w:rsidP="001038A1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55CE1A49">
              <w:rPr>
                <w:color w:val="000000" w:themeColor="text1"/>
                <w:sz w:val="20"/>
                <w:szCs w:val="20"/>
              </w:rPr>
              <w:t>Making plans and decisions:</w:t>
            </w:r>
          </w:p>
          <w:p w14:paraId="4246A5EB" w14:textId="77777777" w:rsidR="001038A1" w:rsidRPr="00F953E0" w:rsidRDefault="001038A1" w:rsidP="001038A1">
            <w:pPr>
              <w:pStyle w:val="NormalWeb"/>
              <w:spacing w:before="0" w:beforeAutospacing="0" w:after="0" w:afterAutospacing="0"/>
              <w:ind w:left="142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  <w:p w14:paraId="2B57FBEB" w14:textId="77777777" w:rsidR="001038A1" w:rsidRPr="00F953E0" w:rsidRDefault="001038A1" w:rsidP="001038A1">
            <w:pPr>
              <w:pStyle w:val="NormalWeb"/>
              <w:numPr>
                <w:ilvl w:val="0"/>
                <w:numId w:val="33"/>
              </w:numPr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proofErr w:type="gramStart"/>
            <w:r w:rsidRPr="55CE1A49">
              <w:rPr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Pr="00D84E8D">
              <w:rPr>
                <w:color w:val="000000" w:themeColor="text1"/>
                <w:sz w:val="20"/>
                <w:szCs w:val="20"/>
              </w:rPr>
              <w:t>mgmt</w:t>
            </w:r>
            <w:proofErr w:type="gramEnd"/>
            <w:r w:rsidRPr="00D84E8D">
              <w:rPr>
                <w:color w:val="000000" w:themeColor="text1"/>
                <w:sz w:val="20"/>
                <w:szCs w:val="20"/>
              </w:rPr>
              <w:t>_plans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Pr="55CE1A49">
              <w:rPr>
                <w:color w:val="000000" w:themeColor="text1"/>
                <w:sz w:val="20"/>
                <w:szCs w:val="20"/>
              </w:rPr>
              <w:t>}}</w:t>
            </w:r>
          </w:p>
          <w:p w14:paraId="69682E26" w14:textId="77777777" w:rsidR="001038A1" w:rsidRPr="00F953E0" w:rsidRDefault="001038A1" w:rsidP="001038A1">
            <w:pPr>
              <w:pStyle w:val="NormalWeb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5CBF6875" w14:textId="77777777" w:rsidR="001038A1" w:rsidRPr="00F953E0" w:rsidRDefault="001038A1" w:rsidP="001038A1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55CE1A49">
              <w:rPr>
                <w:color w:val="000000" w:themeColor="text1"/>
                <w:sz w:val="20"/>
                <w:szCs w:val="20"/>
              </w:rPr>
              <w:t>Completing daily tasks:</w:t>
            </w:r>
          </w:p>
          <w:p w14:paraId="361725A0" w14:textId="77777777" w:rsidR="001038A1" w:rsidRPr="00F953E0" w:rsidRDefault="001038A1" w:rsidP="001038A1">
            <w:pPr>
              <w:pStyle w:val="NormalWeb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  <w:p w14:paraId="310B2BCA" w14:textId="77777777" w:rsidR="001038A1" w:rsidRPr="00F953E0" w:rsidRDefault="001038A1" w:rsidP="001038A1">
            <w:pPr>
              <w:pStyle w:val="NormalWeb"/>
              <w:numPr>
                <w:ilvl w:val="0"/>
                <w:numId w:val="35"/>
              </w:numPr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proofErr w:type="gramStart"/>
            <w:r w:rsidRPr="55CE1A49">
              <w:rPr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Pr="00D84E8D">
              <w:rPr>
                <w:color w:val="000000" w:themeColor="text1"/>
                <w:sz w:val="20"/>
                <w:szCs w:val="20"/>
              </w:rPr>
              <w:t>mgmt</w:t>
            </w:r>
            <w:proofErr w:type="gramEnd"/>
            <w:r w:rsidRPr="00D84E8D">
              <w:rPr>
                <w:color w:val="000000" w:themeColor="text1"/>
                <w:sz w:val="20"/>
                <w:szCs w:val="20"/>
              </w:rPr>
              <w:t>_tasks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Pr="55CE1A49">
              <w:rPr>
                <w:color w:val="000000" w:themeColor="text1"/>
                <w:sz w:val="20"/>
                <w:szCs w:val="20"/>
              </w:rPr>
              <w:t>}}</w:t>
            </w:r>
          </w:p>
          <w:p w14:paraId="149BB4DC" w14:textId="77777777" w:rsidR="001038A1" w:rsidRPr="00F953E0" w:rsidRDefault="001038A1" w:rsidP="00103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  <w:p w14:paraId="3476128C" w14:textId="77777777" w:rsidR="001038A1" w:rsidRPr="00F953E0" w:rsidRDefault="001038A1" w:rsidP="001038A1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55CE1A49">
              <w:rPr>
                <w:color w:val="000000" w:themeColor="text1"/>
                <w:sz w:val="20"/>
                <w:szCs w:val="20"/>
              </w:rPr>
              <w:t>Managing my finances:</w:t>
            </w:r>
          </w:p>
          <w:p w14:paraId="30B2484C" w14:textId="77777777" w:rsidR="001038A1" w:rsidRPr="00F953E0" w:rsidRDefault="001038A1" w:rsidP="001038A1">
            <w:pPr>
              <w:pStyle w:val="NormalWeb"/>
              <w:spacing w:before="0" w:beforeAutospacing="0" w:after="0" w:afterAutospacing="0"/>
              <w:ind w:left="502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  <w:p w14:paraId="428C515E" w14:textId="77777777" w:rsidR="001038A1" w:rsidRPr="00F953E0" w:rsidRDefault="001038A1" w:rsidP="001038A1">
            <w:pPr>
              <w:pStyle w:val="NormalWeb"/>
              <w:numPr>
                <w:ilvl w:val="0"/>
                <w:numId w:val="37"/>
              </w:numPr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proofErr w:type="gramStart"/>
            <w:r w:rsidRPr="55CE1A49">
              <w:rPr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Pr="00D84E8D">
              <w:rPr>
                <w:color w:val="000000" w:themeColor="text1"/>
                <w:sz w:val="20"/>
                <w:szCs w:val="20"/>
              </w:rPr>
              <w:t>mgmt</w:t>
            </w:r>
            <w:proofErr w:type="gramEnd"/>
            <w:r w:rsidRPr="00D84E8D">
              <w:rPr>
                <w:color w:val="000000" w:themeColor="text1"/>
                <w:sz w:val="20"/>
                <w:szCs w:val="20"/>
              </w:rPr>
              <w:t>_finance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Pr="55CE1A49">
              <w:rPr>
                <w:color w:val="000000" w:themeColor="text1"/>
                <w:sz w:val="20"/>
                <w:szCs w:val="20"/>
              </w:rPr>
              <w:t>}}</w:t>
            </w:r>
          </w:p>
          <w:p w14:paraId="1C1A611C" w14:textId="77777777" w:rsidR="001038A1" w:rsidRDefault="001038A1" w:rsidP="00103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  <w:p w14:paraId="3B0C4078" w14:textId="77777777" w:rsidR="001038A1" w:rsidRPr="00F953E0" w:rsidRDefault="001038A1" w:rsidP="00103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  <w:p w14:paraId="60121881" w14:textId="77777777" w:rsidR="001038A1" w:rsidRPr="00F953E0" w:rsidRDefault="001038A1" w:rsidP="001038A1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55CE1A49">
              <w:rPr>
                <w:color w:val="000000" w:themeColor="text1"/>
                <w:sz w:val="20"/>
                <w:szCs w:val="20"/>
              </w:rPr>
              <w:t>Solving problems:</w:t>
            </w:r>
          </w:p>
          <w:p w14:paraId="3142EFB2" w14:textId="77777777" w:rsidR="001038A1" w:rsidRPr="00F953E0" w:rsidRDefault="001038A1" w:rsidP="00103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6FF2498A" w14:textId="77777777" w:rsidR="001038A1" w:rsidRPr="00F953E0" w:rsidRDefault="001038A1" w:rsidP="001038A1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gramStart"/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P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mgmt</w:t>
            </w:r>
            <w:proofErr w:type="gramEnd"/>
            <w:r w:rsidRP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_problem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}}</w:t>
            </w:r>
          </w:p>
          <w:p w14:paraId="3CFC3715" w14:textId="77777777" w:rsidR="001038A1" w:rsidRPr="00F953E0" w:rsidRDefault="001038A1" w:rsidP="00103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34CE0A41" w14:textId="77777777" w:rsidR="000904A8" w:rsidRPr="00F953E0" w:rsidRDefault="000904A8" w:rsidP="55CE1A49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PlainTable1"/>
        <w:tblpPr w:leftFromText="180" w:rightFromText="180" w:vertAnchor="text" w:horzAnchor="margin" w:tblpY="1293"/>
        <w:tblW w:w="0" w:type="auto"/>
        <w:tblLook w:val="04A0" w:firstRow="1" w:lastRow="0" w:firstColumn="1" w:lastColumn="0" w:noHBand="0" w:noVBand="1"/>
      </w:tblPr>
      <w:tblGrid>
        <w:gridCol w:w="2547"/>
        <w:gridCol w:w="7075"/>
      </w:tblGrid>
      <w:tr w:rsidR="0006245D" w14:paraId="6F974CE4" w14:textId="77777777" w:rsidTr="55CE1A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A8FBA98" w14:textId="77777777" w:rsidR="0006245D" w:rsidRPr="0006245D" w:rsidRDefault="0006245D" w:rsidP="55CE1A4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Social and Economic Participation </w:t>
            </w:r>
          </w:p>
          <w:p w14:paraId="54E11D2A" w14:textId="77777777" w:rsidR="0006245D" w:rsidRPr="0006245D" w:rsidRDefault="0006245D" w:rsidP="55CE1A49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31126E5D" w14:textId="77777777" w:rsidR="0006245D" w:rsidRPr="0006245D" w:rsidRDefault="0006245D" w:rsidP="55CE1A49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2DE403A5" w14:textId="77777777" w:rsidR="0006245D" w:rsidRPr="0006245D" w:rsidRDefault="0006245D" w:rsidP="55CE1A49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7075" w:type="dxa"/>
          </w:tcPr>
          <w:p w14:paraId="209718EA" w14:textId="7ACCF5D7" w:rsidR="001038A1" w:rsidRPr="001038A1" w:rsidRDefault="001038A1" w:rsidP="55CE1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1038A1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Here are the options provided to the applicant:</w:t>
            </w:r>
          </w:p>
          <w:p w14:paraId="126FAA4C" w14:textId="77777777" w:rsidR="001038A1" w:rsidRPr="001038A1" w:rsidRDefault="001038A1" w:rsidP="001038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1038A1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     - I have difficulty participating in sports</w:t>
            </w:r>
          </w:p>
          <w:p w14:paraId="60E4EA04" w14:textId="77777777" w:rsidR="001038A1" w:rsidRPr="001038A1" w:rsidRDefault="001038A1" w:rsidP="001038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1038A1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     - I have difficulty performing voluntary or paid work</w:t>
            </w:r>
          </w:p>
          <w:p w14:paraId="48F29570" w14:textId="77777777" w:rsidR="001038A1" w:rsidRPr="001038A1" w:rsidRDefault="001038A1" w:rsidP="001038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1038A1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lastRenderedPageBreak/>
              <w:t xml:space="preserve">      - I have difficulty travelling</w:t>
            </w:r>
          </w:p>
          <w:p w14:paraId="1D5BB871" w14:textId="77777777" w:rsidR="001038A1" w:rsidRPr="001038A1" w:rsidRDefault="001038A1" w:rsidP="001038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1038A1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     - I have trouble engaging in social activities like going to shopping or to the movies</w:t>
            </w:r>
          </w:p>
          <w:p w14:paraId="529867FF" w14:textId="663F850D" w:rsidR="001038A1" w:rsidRDefault="001038A1" w:rsidP="001038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038A1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     - I have difficulty keeping any form of employment</w:t>
            </w:r>
          </w:p>
          <w:p w14:paraId="2DE0273B" w14:textId="77777777" w:rsidR="001038A1" w:rsidRDefault="001038A1" w:rsidP="001038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06971CD3" w14:textId="277A573A" w:rsidR="0006245D" w:rsidRPr="001038A1" w:rsidRDefault="00B93C4F" w:rsidP="55CE1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gramStart"/>
            <w:r w:rsidRPr="001038A1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{{ </w:t>
            </w:r>
            <w:proofErr w:type="spellStart"/>
            <w:r w:rsidRPr="001038A1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user</w:t>
            </w:r>
            <w:proofErr w:type="gramEnd"/>
            <w:r w:rsidRPr="001038A1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_fullname</w:t>
            </w:r>
            <w:proofErr w:type="spellEnd"/>
            <w:r w:rsidRPr="001038A1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}} has stated their difficulty in the following </w:t>
            </w:r>
            <w:r w:rsidR="001038A1" w:rsidRPr="001038A1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areas</w:t>
            </w:r>
            <w:r w:rsidRPr="001038A1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:</w:t>
            </w:r>
          </w:p>
          <w:p w14:paraId="56EEA955" w14:textId="6A4A923B" w:rsidR="00B93C4F" w:rsidRPr="001038A1" w:rsidRDefault="00DD5ABE" w:rsidP="55CE1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proofErr w:type="gramStart"/>
            <w:r w:rsidRPr="00DD5ABE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{{ dr</w:t>
            </w:r>
            <w:proofErr w:type="gramEnd"/>
            <w:r w:rsidRPr="00DD5ABE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_socioecopart1.true_values() if dr_socioecopart2.true_values() else 'None applicable' }}</w:t>
            </w:r>
          </w:p>
          <w:p w14:paraId="2A1F701D" w14:textId="77777777" w:rsidR="006F0B60" w:rsidRPr="0006245D" w:rsidRDefault="006F0B60" w:rsidP="001038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2"/>
                <w:szCs w:val="22"/>
              </w:rPr>
            </w:pPr>
          </w:p>
        </w:tc>
      </w:tr>
      <w:tr w:rsidR="0006245D" w14:paraId="357B50AD" w14:textId="77777777" w:rsidTr="00ED1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5CA19A9" w14:textId="76E2267A" w:rsidR="00ED190E" w:rsidRPr="0006245D" w:rsidRDefault="00ED190E" w:rsidP="00ED190E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 xml:space="preserve">These choices may affect your eligibility: </w:t>
            </w:r>
          </w:p>
          <w:p w14:paraId="03EFCA41" w14:textId="1D300204" w:rsidR="0006245D" w:rsidRDefault="0006245D" w:rsidP="0006245D"/>
        </w:tc>
        <w:tc>
          <w:tcPr>
            <w:tcW w:w="7075" w:type="dxa"/>
          </w:tcPr>
          <w:p w14:paraId="182EBCBC" w14:textId="01DECC23" w:rsidR="001038A1" w:rsidRPr="001038A1" w:rsidRDefault="001038A1" w:rsidP="00103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1038A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Here are the options provided to the applicant:</w:t>
            </w:r>
          </w:p>
          <w:p w14:paraId="7AFE0316" w14:textId="53881A1F" w:rsidR="001038A1" w:rsidRPr="001038A1" w:rsidRDefault="001038A1" w:rsidP="00103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  </w:t>
            </w:r>
            <w:r w:rsidRPr="001038A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 I have a stable job</w:t>
            </w:r>
          </w:p>
          <w:p w14:paraId="7DC96C8F" w14:textId="77777777" w:rsidR="001038A1" w:rsidRPr="001038A1" w:rsidRDefault="001038A1" w:rsidP="00103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038A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  - I regularly attend church/a club/volunteer activities</w:t>
            </w:r>
          </w:p>
          <w:p w14:paraId="335696AC" w14:textId="77777777" w:rsidR="001038A1" w:rsidRPr="001038A1" w:rsidRDefault="001038A1" w:rsidP="00103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038A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  - I can drive by myself to places</w:t>
            </w:r>
          </w:p>
          <w:p w14:paraId="1BDF0D8B" w14:textId="77777777" w:rsidR="001038A1" w:rsidRPr="001038A1" w:rsidRDefault="001038A1" w:rsidP="00103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038A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  - I often do physical exercise/go to the gym</w:t>
            </w:r>
          </w:p>
          <w:p w14:paraId="408A6ED5" w14:textId="571744CB" w:rsidR="001038A1" w:rsidRDefault="001038A1" w:rsidP="00103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038A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  - I have a circle of friends that I can talk to and support me</w:t>
            </w:r>
          </w:p>
          <w:p w14:paraId="113DE7DD" w14:textId="4115563D" w:rsidR="001038A1" w:rsidRDefault="001038A1" w:rsidP="55CE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6A9A2897" w14:textId="53CAC813" w:rsidR="001038A1" w:rsidRPr="001038A1" w:rsidRDefault="001038A1" w:rsidP="00103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1038A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{{ </w:t>
            </w:r>
            <w:proofErr w:type="spellStart"/>
            <w:r w:rsidRPr="001038A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user_fullname</w:t>
            </w:r>
            <w:proofErr w:type="spellEnd"/>
            <w:r w:rsidRPr="001038A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}} has stated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their participation in the following:</w:t>
            </w:r>
          </w:p>
          <w:p w14:paraId="5220BBB2" w14:textId="19CAB992" w:rsidR="0006245D" w:rsidRDefault="0006245D" w:rsidP="55CE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gramStart"/>
            <w:r w:rsidRPr="001A012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{{ </w:t>
            </w:r>
            <w:r w:rsidR="00D84E8D" w:rsidRP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dr</w:t>
            </w:r>
            <w:proofErr w:type="gramEnd"/>
            <w:r w:rsidR="00D84E8D" w:rsidRP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_socioecopart2.true_values() if dr_socioecopart2.true_values() else 'None applicable'</w:t>
            </w:r>
            <w:r w:rsidR="00D84E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}}</w:t>
            </w:r>
          </w:p>
        </w:tc>
      </w:tr>
    </w:tbl>
    <w:p w14:paraId="13CB595B" w14:textId="77777777" w:rsidR="006F0B60" w:rsidRPr="00EB33CB" w:rsidRDefault="006F0B60" w:rsidP="55CE1A49">
      <w:pPr>
        <w:rPr>
          <w:rFonts w:ascii="Times New Roman" w:eastAsia="Times New Roman" w:hAnsi="Times New Roman" w:cs="Times New Roman"/>
          <w:sz w:val="22"/>
          <w:szCs w:val="22"/>
        </w:rPr>
      </w:pPr>
    </w:p>
    <w:tbl>
      <w:tblPr>
        <w:tblStyle w:val="PlainTable1"/>
        <w:tblpPr w:leftFromText="180" w:rightFromText="180" w:vertAnchor="text" w:horzAnchor="margin" w:tblpY="331"/>
        <w:tblW w:w="0" w:type="auto"/>
        <w:tblLook w:val="04A0" w:firstRow="1" w:lastRow="0" w:firstColumn="1" w:lastColumn="0" w:noHBand="0" w:noVBand="1"/>
      </w:tblPr>
      <w:tblGrid>
        <w:gridCol w:w="2547"/>
        <w:gridCol w:w="7075"/>
      </w:tblGrid>
      <w:tr w:rsidR="0006245D" w14:paraId="7C1F3165" w14:textId="77777777" w:rsidTr="00D84E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14:paraId="6D9C8D39" w14:textId="77777777" w:rsidR="0006245D" w:rsidRDefault="0006245D" w:rsidP="55CE1A49">
            <w:pPr>
              <w:rPr>
                <w:rFonts w:ascii="Times New Roman" w:eastAsia="Times New Roman" w:hAnsi="Times New Roman" w:cs="Times New Roman"/>
                <w:b w:val="0"/>
                <w:bCs w:val="0"/>
              </w:rPr>
            </w:pPr>
          </w:p>
          <w:p w14:paraId="05390C4F" w14:textId="77777777" w:rsidR="0006245D" w:rsidRPr="0006245D" w:rsidRDefault="0006245D" w:rsidP="55CE1A49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</w:pP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Permanence </w:t>
            </w:r>
          </w:p>
          <w:p w14:paraId="675E05EE" w14:textId="77777777" w:rsidR="0006245D" w:rsidRDefault="0006245D" w:rsidP="55CE1A4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75" w:type="dxa"/>
          </w:tcPr>
          <w:p w14:paraId="2FC17F8B" w14:textId="77777777" w:rsidR="0006245D" w:rsidRPr="001A0126" w:rsidRDefault="0006245D" w:rsidP="55CE1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0"/>
                <w:szCs w:val="20"/>
              </w:rPr>
            </w:pPr>
          </w:p>
          <w:p w14:paraId="761712E8" w14:textId="68FBED10" w:rsidR="0006245D" w:rsidRPr="001A0126" w:rsidRDefault="0006245D" w:rsidP="55CE1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  <w:proofErr w:type="gramStart"/>
            <w:r w:rsidRPr="001A0126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{{</w:t>
            </w:r>
            <w:r w:rsidR="00B847FC" w:rsidRPr="001A0126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="00D84E8D" w:rsidRPr="00D84E8D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dr</w:t>
            </w:r>
            <w:proofErr w:type="gramEnd"/>
            <w:r w:rsidR="00D84E8D" w:rsidRPr="00D84E8D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_permanence1</w:t>
            </w:r>
            <w:r w:rsidR="00D84E8D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001A0126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}}</w:t>
            </w:r>
          </w:p>
          <w:p w14:paraId="0A4F7224" w14:textId="77777777" w:rsidR="0006245D" w:rsidRPr="001A0126" w:rsidRDefault="0006245D" w:rsidP="55CE1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245D" w14:paraId="08338159" w14:textId="77777777" w:rsidTr="55CE1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14:paraId="5AE48A43" w14:textId="77777777" w:rsidR="0006245D" w:rsidRDefault="0006245D" w:rsidP="0006245D"/>
        </w:tc>
        <w:tc>
          <w:tcPr>
            <w:tcW w:w="7075" w:type="dxa"/>
          </w:tcPr>
          <w:p w14:paraId="450EA2D7" w14:textId="03A12301" w:rsidR="0006245D" w:rsidRPr="001A0126" w:rsidRDefault="0006245D" w:rsidP="55CE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tbl>
      <w:tblPr>
        <w:tblStyle w:val="PlainTable1"/>
        <w:tblpPr w:leftFromText="180" w:rightFromText="180" w:vertAnchor="text" w:horzAnchor="margin" w:tblpY="3225"/>
        <w:tblW w:w="9628" w:type="dxa"/>
        <w:tblLook w:val="04A0" w:firstRow="1" w:lastRow="0" w:firstColumn="1" w:lastColumn="0" w:noHBand="0" w:noVBand="1"/>
      </w:tblPr>
      <w:tblGrid>
        <w:gridCol w:w="2547"/>
        <w:gridCol w:w="7081"/>
      </w:tblGrid>
      <w:tr w:rsidR="006F0B60" w14:paraId="333DE9FC" w14:textId="77777777" w:rsidTr="55CE1A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DD355C9" w14:textId="77777777" w:rsidR="006F0B60" w:rsidRPr="006F0B60" w:rsidRDefault="006F0B60" w:rsidP="55CE1A49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</w:pPr>
          </w:p>
          <w:p w14:paraId="7C824890" w14:textId="77777777" w:rsidR="006F0B60" w:rsidRPr="006F0B60" w:rsidRDefault="006F0B60" w:rsidP="55CE1A4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55CE1A4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Lifetime Support </w:t>
            </w:r>
          </w:p>
        </w:tc>
        <w:tc>
          <w:tcPr>
            <w:tcW w:w="7081" w:type="dxa"/>
          </w:tcPr>
          <w:p w14:paraId="1A81F0B1" w14:textId="77777777" w:rsidR="006F0B60" w:rsidRPr="001A0126" w:rsidRDefault="006F0B60" w:rsidP="55CE1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</w:rPr>
            </w:pPr>
          </w:p>
          <w:p w14:paraId="120CD346" w14:textId="60CF419B" w:rsidR="006F0B60" w:rsidRPr="001A0126" w:rsidRDefault="006F0B60" w:rsidP="55CE1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</w:rPr>
            </w:pPr>
            <w:proofErr w:type="gramStart"/>
            <w:r w:rsidRPr="001A0126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{{</w:t>
            </w:r>
            <w:r w:rsidR="00D84E8D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D84E8D" w:rsidRPr="00D84E8D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dr</w:t>
            </w:r>
            <w:proofErr w:type="gramEnd"/>
            <w:r w:rsidR="00D84E8D" w:rsidRPr="00D84E8D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_lifetimesupport</w:t>
            </w:r>
            <w:proofErr w:type="spellEnd"/>
            <w:r w:rsidR="00D84E8D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001A0126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}} </w:t>
            </w:r>
          </w:p>
        </w:tc>
      </w:tr>
    </w:tbl>
    <w:p w14:paraId="717AAFBA" w14:textId="77777777" w:rsidR="0006245D" w:rsidRPr="002B30DB" w:rsidRDefault="0006245D" w:rsidP="55CE1A49">
      <w:pPr>
        <w:rPr>
          <w:rFonts w:ascii="Times New Roman" w:eastAsia="Times New Roman" w:hAnsi="Times New Roman" w:cs="Times New Roman"/>
          <w:lang w:val="en-AU"/>
        </w:rPr>
      </w:pPr>
    </w:p>
    <w:sectPr w:rsidR="0006245D" w:rsidRPr="002B30DB" w:rsidSect="00D17FC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134" w:right="1304" w:bottom="1134" w:left="1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660AC3" w14:textId="77777777" w:rsidR="00A327AA" w:rsidRDefault="00A327AA">
      <w:pPr>
        <w:spacing w:after="0" w:line="240" w:lineRule="auto"/>
      </w:pPr>
      <w:r>
        <w:separator/>
      </w:r>
    </w:p>
  </w:endnote>
  <w:endnote w:type="continuationSeparator" w:id="0">
    <w:p w14:paraId="10E65C8B" w14:textId="77777777" w:rsidR="00A327AA" w:rsidRDefault="00A32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89831432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C36B14E" w14:textId="77777777" w:rsidR="00D17FC3" w:rsidRDefault="00D17FC3" w:rsidP="007F69A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FE2DD96" w14:textId="77777777" w:rsidR="00D17FC3" w:rsidRDefault="00D17FC3" w:rsidP="00D17FC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33626253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4E21C83" w14:textId="77777777" w:rsidR="00D17FC3" w:rsidRDefault="00D17FC3" w:rsidP="007F69A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6EE48EE" w14:textId="77777777" w:rsidR="00524388" w:rsidRDefault="00524388" w:rsidP="00D17FC3">
    <w:pPr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16C19D" w14:textId="77777777" w:rsidR="00F80E2F" w:rsidRDefault="00F80E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A6C5CB" w14:textId="77777777" w:rsidR="00A327AA" w:rsidRDefault="00A327AA">
      <w:pPr>
        <w:spacing w:after="0" w:line="240" w:lineRule="auto"/>
      </w:pPr>
      <w:r>
        <w:separator/>
      </w:r>
    </w:p>
  </w:footnote>
  <w:footnote w:type="continuationSeparator" w:id="0">
    <w:p w14:paraId="550A6CAD" w14:textId="77777777" w:rsidR="00A327AA" w:rsidRDefault="00A32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869460" w14:textId="77777777" w:rsidR="00F80E2F" w:rsidRDefault="00F80E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DB5498" w14:textId="77777777" w:rsidR="00F80E2F" w:rsidRDefault="00F80E2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F57B8" w14:textId="77777777" w:rsidR="000A2B2E" w:rsidRPr="000A2B2E" w:rsidRDefault="000A2B2E" w:rsidP="000A2B2E">
    <w:pPr>
      <w:pStyle w:val="Header"/>
      <w:jc w:val="righ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803AAC"/>
    <w:multiLevelType w:val="hybridMultilevel"/>
    <w:tmpl w:val="458C7C50"/>
    <w:lvl w:ilvl="0" w:tplc="21B2F0A2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4333BFE"/>
    <w:multiLevelType w:val="hybridMultilevel"/>
    <w:tmpl w:val="3CF6F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E6598C"/>
    <w:multiLevelType w:val="multilevel"/>
    <w:tmpl w:val="54DC1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046A6C"/>
    <w:multiLevelType w:val="multilevel"/>
    <w:tmpl w:val="E410F0E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2447E10"/>
    <w:multiLevelType w:val="hybridMultilevel"/>
    <w:tmpl w:val="E7E6E856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1322259F"/>
    <w:multiLevelType w:val="hybridMultilevel"/>
    <w:tmpl w:val="4D3EDD60"/>
    <w:lvl w:ilvl="0" w:tplc="21B2F0A2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38166AC"/>
    <w:multiLevelType w:val="multilevel"/>
    <w:tmpl w:val="59E65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4AA7C71"/>
    <w:multiLevelType w:val="multilevel"/>
    <w:tmpl w:val="5B30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9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5CC6097"/>
    <w:multiLevelType w:val="multilevel"/>
    <w:tmpl w:val="79680E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BB47D5A"/>
    <w:multiLevelType w:val="multilevel"/>
    <w:tmpl w:val="8DDA74B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0675A5D"/>
    <w:multiLevelType w:val="multilevel"/>
    <w:tmpl w:val="EC2AA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4E066B2"/>
    <w:multiLevelType w:val="multilevel"/>
    <w:tmpl w:val="0FACB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4542EA"/>
    <w:multiLevelType w:val="multilevel"/>
    <w:tmpl w:val="B540F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3E51282"/>
    <w:multiLevelType w:val="multilevel"/>
    <w:tmpl w:val="97783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E136B8"/>
    <w:multiLevelType w:val="multilevel"/>
    <w:tmpl w:val="D2C0A2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E481337"/>
    <w:multiLevelType w:val="multilevel"/>
    <w:tmpl w:val="CBAA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EAA35DA"/>
    <w:multiLevelType w:val="multilevel"/>
    <w:tmpl w:val="3BBAA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FAD7FA4"/>
    <w:multiLevelType w:val="hybridMultilevel"/>
    <w:tmpl w:val="A3AED932"/>
    <w:lvl w:ilvl="0" w:tplc="58A0896A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99" w:hanging="360"/>
      </w:pPr>
    </w:lvl>
    <w:lvl w:ilvl="2" w:tplc="0409001B" w:tentative="1">
      <w:start w:val="1"/>
      <w:numFmt w:val="lowerRoman"/>
      <w:lvlText w:val="%3."/>
      <w:lvlJc w:val="right"/>
      <w:pPr>
        <w:ind w:left="2019" w:hanging="180"/>
      </w:pPr>
    </w:lvl>
    <w:lvl w:ilvl="3" w:tplc="0409000F" w:tentative="1">
      <w:start w:val="1"/>
      <w:numFmt w:val="decimal"/>
      <w:lvlText w:val="%4."/>
      <w:lvlJc w:val="left"/>
      <w:pPr>
        <w:ind w:left="2739" w:hanging="360"/>
      </w:pPr>
    </w:lvl>
    <w:lvl w:ilvl="4" w:tplc="04090019" w:tentative="1">
      <w:start w:val="1"/>
      <w:numFmt w:val="lowerLetter"/>
      <w:lvlText w:val="%5."/>
      <w:lvlJc w:val="left"/>
      <w:pPr>
        <w:ind w:left="3459" w:hanging="360"/>
      </w:pPr>
    </w:lvl>
    <w:lvl w:ilvl="5" w:tplc="0409001B" w:tentative="1">
      <w:start w:val="1"/>
      <w:numFmt w:val="lowerRoman"/>
      <w:lvlText w:val="%6."/>
      <w:lvlJc w:val="right"/>
      <w:pPr>
        <w:ind w:left="4179" w:hanging="180"/>
      </w:pPr>
    </w:lvl>
    <w:lvl w:ilvl="6" w:tplc="0409000F" w:tentative="1">
      <w:start w:val="1"/>
      <w:numFmt w:val="decimal"/>
      <w:lvlText w:val="%7."/>
      <w:lvlJc w:val="left"/>
      <w:pPr>
        <w:ind w:left="4899" w:hanging="360"/>
      </w:pPr>
    </w:lvl>
    <w:lvl w:ilvl="7" w:tplc="04090019" w:tentative="1">
      <w:start w:val="1"/>
      <w:numFmt w:val="lowerLetter"/>
      <w:lvlText w:val="%8."/>
      <w:lvlJc w:val="left"/>
      <w:pPr>
        <w:ind w:left="5619" w:hanging="360"/>
      </w:pPr>
    </w:lvl>
    <w:lvl w:ilvl="8" w:tplc="0409001B" w:tentative="1">
      <w:start w:val="1"/>
      <w:numFmt w:val="lowerRoman"/>
      <w:lvlText w:val="%9."/>
      <w:lvlJc w:val="right"/>
      <w:pPr>
        <w:ind w:left="6339" w:hanging="180"/>
      </w:pPr>
    </w:lvl>
  </w:abstractNum>
  <w:abstractNum w:abstractNumId="29" w15:restartNumberingAfterBreak="0">
    <w:nsid w:val="4E6A6FDC"/>
    <w:multiLevelType w:val="multilevel"/>
    <w:tmpl w:val="5168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734064"/>
    <w:multiLevelType w:val="multilevel"/>
    <w:tmpl w:val="E2187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D308F7"/>
    <w:multiLevelType w:val="multilevel"/>
    <w:tmpl w:val="15F22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0F70F2"/>
    <w:multiLevelType w:val="multilevel"/>
    <w:tmpl w:val="ACCA38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45321CF"/>
    <w:multiLevelType w:val="multilevel"/>
    <w:tmpl w:val="8D964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71720D6"/>
    <w:multiLevelType w:val="hybridMultilevel"/>
    <w:tmpl w:val="0268CA48"/>
    <w:lvl w:ilvl="0" w:tplc="21B2F0A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D071C5"/>
    <w:multiLevelType w:val="multilevel"/>
    <w:tmpl w:val="DA7A00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DB0381C"/>
    <w:multiLevelType w:val="hybridMultilevel"/>
    <w:tmpl w:val="8104E4B6"/>
    <w:lvl w:ilvl="0" w:tplc="21B2F0A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4D20E8"/>
    <w:multiLevelType w:val="multilevel"/>
    <w:tmpl w:val="24428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F60FBF"/>
    <w:multiLevelType w:val="multilevel"/>
    <w:tmpl w:val="7ED4F9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427482D"/>
    <w:multiLevelType w:val="multilevel"/>
    <w:tmpl w:val="2E98EB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5C020F4"/>
    <w:multiLevelType w:val="multilevel"/>
    <w:tmpl w:val="C4C2C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6A72F18"/>
    <w:multiLevelType w:val="hybridMultilevel"/>
    <w:tmpl w:val="C444D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DE093E"/>
    <w:multiLevelType w:val="multilevel"/>
    <w:tmpl w:val="64A0B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A474D3F"/>
    <w:multiLevelType w:val="multilevel"/>
    <w:tmpl w:val="6B3A2E5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ED20212"/>
    <w:multiLevelType w:val="multilevel"/>
    <w:tmpl w:val="4B1019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22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38"/>
  </w:num>
  <w:num w:numId="17">
    <w:abstractNumId w:val="42"/>
  </w:num>
  <w:num w:numId="18">
    <w:abstractNumId w:val="11"/>
  </w:num>
  <w:num w:numId="19">
    <w:abstractNumId w:val="28"/>
  </w:num>
  <w:num w:numId="20">
    <w:abstractNumId w:val="34"/>
  </w:num>
  <w:num w:numId="21">
    <w:abstractNumId w:val="36"/>
  </w:num>
  <w:num w:numId="22">
    <w:abstractNumId w:val="15"/>
  </w:num>
  <w:num w:numId="23">
    <w:abstractNumId w:val="10"/>
  </w:num>
  <w:num w:numId="24">
    <w:abstractNumId w:val="37"/>
  </w:num>
  <w:num w:numId="25">
    <w:abstractNumId w:val="16"/>
  </w:num>
  <w:num w:numId="26">
    <w:abstractNumId w:val="35"/>
    <w:lvlOverride w:ilvl="0">
      <w:lvl w:ilvl="0">
        <w:numFmt w:val="decimal"/>
        <w:lvlText w:val="%1."/>
        <w:lvlJc w:val="left"/>
      </w:lvl>
    </w:lvlOverride>
  </w:num>
  <w:num w:numId="27">
    <w:abstractNumId w:val="31"/>
  </w:num>
  <w:num w:numId="28">
    <w:abstractNumId w:val="13"/>
    <w:lvlOverride w:ilvl="0">
      <w:lvl w:ilvl="0">
        <w:numFmt w:val="decimal"/>
        <w:lvlText w:val="%1."/>
        <w:lvlJc w:val="left"/>
      </w:lvl>
    </w:lvlOverride>
  </w:num>
  <w:num w:numId="29">
    <w:abstractNumId w:val="27"/>
  </w:num>
  <w:num w:numId="30">
    <w:abstractNumId w:val="45"/>
    <w:lvlOverride w:ilvl="0">
      <w:lvl w:ilvl="0">
        <w:numFmt w:val="decimal"/>
        <w:lvlText w:val="%1."/>
        <w:lvlJc w:val="left"/>
      </w:lvl>
    </w:lvlOverride>
  </w:num>
  <w:num w:numId="31">
    <w:abstractNumId w:val="41"/>
  </w:num>
  <w:num w:numId="32">
    <w:abstractNumId w:val="21"/>
  </w:num>
  <w:num w:numId="33">
    <w:abstractNumId w:val="30"/>
  </w:num>
  <w:num w:numId="34">
    <w:abstractNumId w:val="18"/>
    <w:lvlOverride w:ilvl="0">
      <w:lvl w:ilvl="0">
        <w:numFmt w:val="decimal"/>
        <w:lvlText w:val="%1."/>
        <w:lvlJc w:val="left"/>
      </w:lvl>
    </w:lvlOverride>
  </w:num>
  <w:num w:numId="35">
    <w:abstractNumId w:val="17"/>
  </w:num>
  <w:num w:numId="36">
    <w:abstractNumId w:val="40"/>
    <w:lvlOverride w:ilvl="0">
      <w:lvl w:ilvl="0">
        <w:numFmt w:val="decimal"/>
        <w:lvlText w:val="%1."/>
        <w:lvlJc w:val="left"/>
      </w:lvl>
    </w:lvlOverride>
  </w:num>
  <w:num w:numId="37">
    <w:abstractNumId w:val="43"/>
  </w:num>
  <w:num w:numId="38">
    <w:abstractNumId w:val="32"/>
    <w:lvlOverride w:ilvl="0">
      <w:lvl w:ilvl="0">
        <w:numFmt w:val="decimal"/>
        <w:lvlText w:val="%1."/>
        <w:lvlJc w:val="left"/>
      </w:lvl>
    </w:lvlOverride>
  </w:num>
  <w:num w:numId="39">
    <w:abstractNumId w:val="12"/>
  </w:num>
  <w:num w:numId="40">
    <w:abstractNumId w:val="33"/>
  </w:num>
  <w:num w:numId="41">
    <w:abstractNumId w:val="26"/>
  </w:num>
  <w:num w:numId="42">
    <w:abstractNumId w:val="25"/>
    <w:lvlOverride w:ilvl="0">
      <w:lvl w:ilvl="0">
        <w:numFmt w:val="decimal"/>
        <w:lvlText w:val="%1."/>
        <w:lvlJc w:val="left"/>
      </w:lvl>
    </w:lvlOverride>
  </w:num>
  <w:num w:numId="43">
    <w:abstractNumId w:val="24"/>
  </w:num>
  <w:num w:numId="44">
    <w:abstractNumId w:val="39"/>
    <w:lvlOverride w:ilvl="0">
      <w:lvl w:ilvl="0">
        <w:numFmt w:val="decimal"/>
        <w:lvlText w:val="%1."/>
        <w:lvlJc w:val="left"/>
      </w:lvl>
    </w:lvlOverride>
  </w:num>
  <w:num w:numId="45">
    <w:abstractNumId w:val="29"/>
  </w:num>
  <w:num w:numId="46">
    <w:abstractNumId w:val="19"/>
    <w:lvlOverride w:ilvl="0">
      <w:lvl w:ilvl="0">
        <w:numFmt w:val="decimal"/>
        <w:lvlText w:val="%1."/>
        <w:lvlJc w:val="left"/>
      </w:lvl>
    </w:lvlOverride>
  </w:num>
  <w:num w:numId="47">
    <w:abstractNumId w:val="23"/>
  </w:num>
  <w:num w:numId="48">
    <w:abstractNumId w:val="44"/>
    <w:lvlOverride w:ilvl="0">
      <w:lvl w:ilvl="0">
        <w:numFmt w:val="decimal"/>
        <w:lvlText w:val="%1."/>
        <w:lvlJc w:val="left"/>
      </w:lvl>
    </w:lvlOverride>
  </w:num>
  <w:num w:numId="49">
    <w:abstractNumId w:val="20"/>
  </w:num>
  <w:num w:numId="5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E2F"/>
    <w:rsid w:val="000532F5"/>
    <w:rsid w:val="0006245D"/>
    <w:rsid w:val="000904A8"/>
    <w:rsid w:val="000A2B2E"/>
    <w:rsid w:val="000A66FD"/>
    <w:rsid w:val="000C54EC"/>
    <w:rsid w:val="001022AD"/>
    <w:rsid w:val="001038A1"/>
    <w:rsid w:val="001702BB"/>
    <w:rsid w:val="00176830"/>
    <w:rsid w:val="001A0126"/>
    <w:rsid w:val="002B30DB"/>
    <w:rsid w:val="002D30EF"/>
    <w:rsid w:val="002E39E4"/>
    <w:rsid w:val="00307DCF"/>
    <w:rsid w:val="003F31CF"/>
    <w:rsid w:val="00404882"/>
    <w:rsid w:val="0045469E"/>
    <w:rsid w:val="004A4CF0"/>
    <w:rsid w:val="004C29AD"/>
    <w:rsid w:val="004D5B46"/>
    <w:rsid w:val="00505020"/>
    <w:rsid w:val="00524388"/>
    <w:rsid w:val="00603D25"/>
    <w:rsid w:val="006F0B60"/>
    <w:rsid w:val="006F4693"/>
    <w:rsid w:val="0075633F"/>
    <w:rsid w:val="00842E5D"/>
    <w:rsid w:val="00870CB0"/>
    <w:rsid w:val="008B4992"/>
    <w:rsid w:val="00910FE0"/>
    <w:rsid w:val="00A05C24"/>
    <w:rsid w:val="00A327AA"/>
    <w:rsid w:val="00AE37EB"/>
    <w:rsid w:val="00B847FC"/>
    <w:rsid w:val="00B93C4F"/>
    <w:rsid w:val="00BA37DD"/>
    <w:rsid w:val="00BB58E9"/>
    <w:rsid w:val="00C16DD9"/>
    <w:rsid w:val="00C32F28"/>
    <w:rsid w:val="00C70F1C"/>
    <w:rsid w:val="00D15CD0"/>
    <w:rsid w:val="00D17FC3"/>
    <w:rsid w:val="00D20409"/>
    <w:rsid w:val="00D41E67"/>
    <w:rsid w:val="00D52B01"/>
    <w:rsid w:val="00D84E8D"/>
    <w:rsid w:val="00DD5ABE"/>
    <w:rsid w:val="00E428E0"/>
    <w:rsid w:val="00E73AC0"/>
    <w:rsid w:val="00E76D6A"/>
    <w:rsid w:val="00EB33CB"/>
    <w:rsid w:val="00ED190E"/>
    <w:rsid w:val="00F80E2F"/>
    <w:rsid w:val="00F953E0"/>
    <w:rsid w:val="55CE1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2E64E2"/>
  <w15:chartTrackingRefBased/>
  <w15:docId w15:val="{8217312A-3B61-254D-87C7-5FB76216D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2">
    <w:name w:val="heading 2"/>
    <w:basedOn w:val="Normal"/>
    <w:link w:val="Heading2Char"/>
    <w:uiPriority w:val="9"/>
    <w:qFormat/>
    <w:rsid w:val="006F46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val="en-AU" w:eastAsia="en-US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2Char">
    <w:name w:val="Heading 2 Char"/>
    <w:basedOn w:val="DefaultParagraphFont"/>
    <w:link w:val="Heading2"/>
    <w:uiPriority w:val="9"/>
    <w:rsid w:val="006F4693"/>
    <w:rPr>
      <w:rFonts w:ascii="Times New Roman" w:eastAsia="Times New Roman" w:hAnsi="Times New Roman" w:cs="Times New Roman"/>
      <w:b/>
      <w:bCs/>
      <w:color w:val="auto"/>
      <w:sz w:val="36"/>
      <w:szCs w:val="36"/>
      <w:lang w:val="en-AU" w:eastAsia="en-US"/>
    </w:rPr>
  </w:style>
  <w:style w:type="character" w:customStyle="1" w:styleId="style93">
    <w:name w:val="style93"/>
    <w:basedOn w:val="DefaultParagraphFont"/>
    <w:rsid w:val="006F4693"/>
  </w:style>
  <w:style w:type="paragraph" w:styleId="NormalWeb">
    <w:name w:val="Normal (Web)"/>
    <w:basedOn w:val="Normal"/>
    <w:uiPriority w:val="99"/>
    <w:unhideWhenUsed/>
    <w:rsid w:val="006F4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val="en-AU" w:eastAsia="en-US"/>
    </w:rPr>
  </w:style>
  <w:style w:type="character" w:styleId="Hyperlink">
    <w:name w:val="Hyperlink"/>
    <w:basedOn w:val="DefaultParagraphFont"/>
    <w:uiPriority w:val="99"/>
    <w:unhideWhenUsed/>
    <w:rsid w:val="004A4CF0"/>
    <w:rPr>
      <w:color w:val="34B6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2B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2B2E"/>
    <w:rPr>
      <w:color w:val="A96EB6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D17FC3"/>
  </w:style>
  <w:style w:type="table" w:styleId="TableGrid">
    <w:name w:val="Table Grid"/>
    <w:basedOn w:val="TableNormal"/>
    <w:uiPriority w:val="39"/>
    <w:rsid w:val="00090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90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0904A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0904A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0904A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-Accent1">
    <w:name w:val="Grid Table 1 Light Accent 1"/>
    <w:basedOn w:val="TableNormal"/>
    <w:uiPriority w:val="46"/>
    <w:rsid w:val="000904A8"/>
    <w:pPr>
      <w:spacing w:after="0" w:line="240" w:lineRule="auto"/>
    </w:pPr>
    <w:tblPr>
      <w:tblStyleRowBandSize w:val="1"/>
      <w:tblStyleColBandSize w:val="1"/>
      <w:tblBorders>
        <w:top w:val="single" w:sz="4" w:space="0" w:color="FFC999" w:themeColor="accent1" w:themeTint="66"/>
        <w:left w:val="single" w:sz="4" w:space="0" w:color="FFC999" w:themeColor="accent1" w:themeTint="66"/>
        <w:bottom w:val="single" w:sz="4" w:space="0" w:color="FFC999" w:themeColor="accent1" w:themeTint="66"/>
        <w:right w:val="single" w:sz="4" w:space="0" w:color="FFC999" w:themeColor="accent1" w:themeTint="66"/>
        <w:insideH w:val="single" w:sz="4" w:space="0" w:color="FFC999" w:themeColor="accent1" w:themeTint="66"/>
        <w:insideV w:val="single" w:sz="4" w:space="0" w:color="FFC999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AF6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F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0904A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904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0904A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0904A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uiPriority w:val="48"/>
    <w:rsid w:val="000904A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EB3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9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amarashute/Desktop/Digital%20Age/Eligible%20end%20point%20.dotx" TargetMode="External"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C037D94ABEF84A8481D8CC805479E1" ma:contentTypeVersion="9" ma:contentTypeDescription="Create a new document." ma:contentTypeScope="" ma:versionID="0ec4f6739cc3c8e8566d6178ee7cd393">
  <xsd:schema xmlns:xsd="http://www.w3.org/2001/XMLSchema" xmlns:xs="http://www.w3.org/2001/XMLSchema" xmlns:p="http://schemas.microsoft.com/office/2006/metadata/properties" xmlns:ns2="6eacaeb1-d229-4dc7-b743-a557d50b08a3" targetNamespace="http://schemas.microsoft.com/office/2006/metadata/properties" ma:root="true" ma:fieldsID="75f5f3ebd5f8e198157a1ceadfeb0e7c" ns2:_="">
    <xsd:import namespace="6eacaeb1-d229-4dc7-b743-a557d50b08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acaeb1-d229-4dc7-b743-a557d50b08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0225EA2-DA01-44DC-9579-B08E14522B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acaeb1-d229-4dc7-b743-a557d50b08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39C0EF-EFAC-4484-AB8C-A9246396BFF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DA78924-016C-0C40-ABCD-54E107C85A6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BFBE121-58F8-435A-9D69-6C668DAF373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Eligible end point .dotx</Template>
  <TotalTime>18</TotalTime>
  <Pages>5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Nicole Catabran</cp:lastModifiedBy>
  <cp:revision>8</cp:revision>
  <dcterms:created xsi:type="dcterms:W3CDTF">2020-06-01T06:02:00Z</dcterms:created>
  <dcterms:modified xsi:type="dcterms:W3CDTF">2020-06-02T02:23:00Z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  <property fmtid="{D5CDD505-2E9C-101B-9397-08002B2CF9AE}" pid="3" name="ContentTypeId">
    <vt:lpwstr>0x010100C0C037D94ABEF84A8481D8CC805479E1</vt:lpwstr>
  </property>
</Properties>
</file>