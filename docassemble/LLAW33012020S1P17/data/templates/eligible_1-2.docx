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81973" w14:textId="77777777" w:rsidR="006F4693" w:rsidRDefault="00D17FC3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13D0D6" wp14:editId="07777777">
            <wp:simplePos x="0" y="0"/>
            <wp:positionH relativeFrom="column">
              <wp:posOffset>-173355</wp:posOffset>
            </wp:positionH>
            <wp:positionV relativeFrom="paragraph">
              <wp:posOffset>114935</wp:posOffset>
            </wp:positionV>
            <wp:extent cx="3386455" cy="1176020"/>
            <wp:effectExtent l="0" t="0" r="0" b="5080"/>
            <wp:wrapThrough wrapText="bothSides">
              <wp:wrapPolygon edited="0">
                <wp:start x="6480" y="0"/>
                <wp:lineTo x="1458" y="2566"/>
                <wp:lineTo x="810" y="3032"/>
                <wp:lineTo x="972" y="7931"/>
                <wp:lineTo x="1296" y="15395"/>
                <wp:lineTo x="729" y="19127"/>
                <wp:lineTo x="648" y="20994"/>
                <wp:lineTo x="1863" y="21460"/>
                <wp:lineTo x="5670" y="21460"/>
                <wp:lineTo x="18145" y="21460"/>
                <wp:lineTo x="19927" y="21460"/>
                <wp:lineTo x="20332" y="20994"/>
                <wp:lineTo x="20008" y="18894"/>
                <wp:lineTo x="9235" y="15395"/>
                <wp:lineTo x="9883" y="11663"/>
                <wp:lineTo x="10369" y="7931"/>
                <wp:lineTo x="10774" y="6298"/>
                <wp:lineTo x="10612" y="5365"/>
                <wp:lineTo x="6966" y="0"/>
                <wp:lineTo x="648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SInc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6F4693" w:rsidRDefault="006F4693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0A37501D" w14:textId="77777777" w:rsidR="00524388" w:rsidRPr="006F4693" w:rsidRDefault="00524388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5DAB6C7B" w14:textId="77777777" w:rsidR="00524388" w:rsidRDefault="00524388" w:rsidP="55CE1A49">
      <w:pPr>
        <w:rPr>
          <w:rFonts w:ascii="Times New Roman" w:eastAsia="Times New Roman" w:hAnsi="Times New Roman" w:cs="Times New Roman"/>
        </w:rPr>
      </w:pPr>
    </w:p>
    <w:p w14:paraId="02EB378F" w14:textId="77777777" w:rsidR="00D17FC3" w:rsidRDefault="00D17FC3" w:rsidP="55CE1A49">
      <w:pPr>
        <w:rPr>
          <w:rFonts w:ascii="Times New Roman" w:eastAsia="Times New Roman" w:hAnsi="Times New Roman" w:cs="Times New Roman"/>
        </w:rPr>
      </w:pPr>
    </w:p>
    <w:p w14:paraId="6A05A809" w14:textId="77777777" w:rsidR="00D17FC3" w:rsidRDefault="00D17FC3" w:rsidP="55CE1A49">
      <w:pPr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</w:pPr>
    </w:p>
    <w:p w14:paraId="193DE47B" w14:textId="77777777" w:rsidR="006F4693" w:rsidRPr="000A2B2E" w:rsidRDefault="006F4693" w:rsidP="55CE1A49">
      <w:pPr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Thank </w:t>
      </w:r>
      <w:r w:rsidR="00D17FC3"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y</w:t>
      </w:r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ou, </w:t>
      </w:r>
      <w:proofErr w:type="gramStart"/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{{ </w:t>
      </w:r>
      <w:proofErr w:type="spellStart"/>
      <w:r w:rsidR="00C32F28"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user</w:t>
      </w:r>
      <w:proofErr w:type="gramEnd"/>
      <w:r w:rsidR="00C32F28"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_</w:t>
      </w:r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fullname</w:t>
      </w:r>
      <w:proofErr w:type="spellEnd"/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 }} for using the NDIS Advisor.</w:t>
      </w:r>
    </w:p>
    <w:p w14:paraId="5A39BBE3" w14:textId="77777777" w:rsidR="006F4693" w:rsidRPr="000A2B2E" w:rsidRDefault="006F4693" w:rsidP="55CE1A49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7EBCB55C" w14:textId="77777777" w:rsidR="00D17FC3" w:rsidRPr="00D17FC3" w:rsidRDefault="00505020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In accordance to the answers you have </w:t>
      </w:r>
      <w:r w:rsidR="00307DCF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provided</w:t>
      </w: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,</w:t>
      </w:r>
      <w:r w:rsidR="00307DCF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it is</w:t>
      </w:r>
      <w:r w:rsidR="00603D25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</w:t>
      </w:r>
      <w:r w:rsidRPr="55CE1A49">
        <w:rPr>
          <w:rFonts w:ascii="Times New Roman" w:eastAsia="Times New Roman" w:hAnsi="Times New Roman" w:cs="Times New Roman"/>
          <w:b/>
          <w:bCs/>
          <w:color w:val="000000" w:themeColor="text1"/>
          <w:lang w:val="en-AU" w:eastAsia="en-US"/>
        </w:rPr>
        <w:t>likely</w:t>
      </w:r>
      <w:r w:rsidR="00307DCF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that you meet the e</w:t>
      </w:r>
      <w:r w:rsidR="004A4CF0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ligibility criteria.</w:t>
      </w:r>
      <w:r w:rsidR="000A2B2E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</w:t>
      </w:r>
    </w:p>
    <w:p w14:paraId="41C8F396" w14:textId="77777777" w:rsidR="00D17FC3" w:rsidRDefault="00D17FC3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3FA96CC9" w14:textId="77777777" w:rsidR="00D17FC3" w:rsidRDefault="004A4CF0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Please refer to the table below for a copy of your provided answers. </w:t>
      </w:r>
    </w:p>
    <w:p w14:paraId="72A3D3EC" w14:textId="77777777" w:rsidR="00D17FC3" w:rsidRPr="000A2B2E" w:rsidRDefault="00D17FC3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4876EB1F" w14:textId="77777777" w:rsidR="004A4CF0" w:rsidRPr="000A2B2E" w:rsidRDefault="00C16DD9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If</w:t>
      </w:r>
      <w:r w:rsidR="004A4CF0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you have any further questions or queries, please do not hesitate to contact </w:t>
      </w: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Community Bridging Services (CBS) Inc. at: </w:t>
      </w:r>
    </w:p>
    <w:p w14:paraId="0D0B940D" w14:textId="77777777" w:rsidR="000A2B2E" w:rsidRPr="000A2B2E" w:rsidRDefault="000A2B2E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4B8F5D21" w14:textId="77777777" w:rsidR="004A4CF0" w:rsidRPr="000A2B2E" w:rsidRDefault="00D41E67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b/>
          <w:bCs/>
          <w:color w:val="000000" w:themeColor="text1"/>
          <w:lang w:val="en-AU" w:eastAsia="en-US"/>
        </w:rPr>
        <w:t xml:space="preserve">CBS City Office </w:t>
      </w:r>
    </w:p>
    <w:p w14:paraId="0E27B00A" w14:textId="77777777" w:rsidR="000A2B2E" w:rsidRPr="000A2B2E" w:rsidRDefault="000A2B2E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51549EC0" w14:textId="77777777" w:rsidR="00D41E67" w:rsidRPr="000A2B2E" w:rsidRDefault="00D41E67" w:rsidP="55CE1A49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55CE1A49">
        <w:rPr>
          <w:rFonts w:ascii="Times New Roman" w:eastAsia="Times New Roman" w:hAnsi="Times New Roman" w:cs="Times New Roman"/>
          <w:b/>
          <w:bCs/>
          <w:color w:val="000000" w:themeColor="text1"/>
        </w:rPr>
        <w:t>Email:</w:t>
      </w:r>
      <w:r w:rsidRPr="55CE1A4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>
        <w:r w:rsidR="000A2B2E" w:rsidRPr="55CE1A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val="en-AU"/>
          </w:rPr>
          <w:t>JobnetMetro@cbsinc.org.au</w:t>
        </w:r>
      </w:hyperlink>
    </w:p>
    <w:p w14:paraId="7CACB792" w14:textId="77777777" w:rsidR="000904A8" w:rsidRPr="000A2B2E" w:rsidRDefault="000A2B2E" w:rsidP="55CE1A49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55CE1A49">
        <w:rPr>
          <w:rFonts w:ascii="Times New Roman" w:eastAsia="Times New Roman" w:hAnsi="Times New Roman" w:cs="Times New Roman"/>
          <w:b/>
          <w:bCs/>
          <w:color w:val="000000" w:themeColor="text1"/>
        </w:rPr>
        <w:t>Phone:</w:t>
      </w:r>
      <w:r w:rsidRPr="55CE1A49">
        <w:rPr>
          <w:rFonts w:ascii="Times New Roman" w:eastAsia="Times New Roman" w:hAnsi="Times New Roman" w:cs="Times New Roman"/>
          <w:color w:val="000000" w:themeColor="text1"/>
        </w:rPr>
        <w:t xml:space="preserve"> (08) 8224 2900 </w:t>
      </w:r>
    </w:p>
    <w:p w14:paraId="312D77E3" w14:textId="77777777" w:rsidR="00505020" w:rsidRPr="00D17FC3" w:rsidRDefault="00505020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AU" w:eastAsia="en-US"/>
        </w:rPr>
      </w:pPr>
      <w:r w:rsidRPr="55CE1A4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AU" w:eastAsia="en-US"/>
        </w:rPr>
        <w:t>Please note: The NDIS Advisor application is not legal advice and should only be used as a guide. The National Disability Insurance Agency (NDIA) reserves the right to make any final decisions in regard to eligibility.</w:t>
      </w:r>
    </w:p>
    <w:p w14:paraId="60061E4C" w14:textId="77777777" w:rsidR="004A4CF0" w:rsidRPr="000A2B2E" w:rsidRDefault="004A4CF0" w:rsidP="55CE1A49">
      <w:pPr>
        <w:spacing w:line="360" w:lineRule="auto"/>
        <w:rPr>
          <w:rFonts w:ascii="Times New Roman" w:eastAsia="Times New Roman" w:hAnsi="Times New Roman" w:cs="Times New Roman"/>
        </w:rPr>
      </w:pPr>
    </w:p>
    <w:p w14:paraId="44EAFD9C" w14:textId="77777777" w:rsidR="004A4CF0" w:rsidRPr="006F4693" w:rsidRDefault="004A4CF0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lang w:val="en-AU" w:eastAsia="en-US"/>
        </w:rPr>
      </w:pPr>
    </w:p>
    <w:p w14:paraId="4B94D5A5" w14:textId="77777777" w:rsidR="006F4693" w:rsidRDefault="006F4693" w:rsidP="55CE1A49">
      <w:pPr>
        <w:rPr>
          <w:rFonts w:ascii="Times New Roman" w:eastAsia="Times New Roman" w:hAnsi="Times New Roman" w:cs="Times New Roman"/>
        </w:rPr>
      </w:pPr>
    </w:p>
    <w:p w14:paraId="3DEEC669" w14:textId="77777777" w:rsidR="006F4693" w:rsidRDefault="006F4693" w:rsidP="55CE1A49">
      <w:pPr>
        <w:rPr>
          <w:rFonts w:ascii="Times New Roman" w:eastAsia="Times New Roman" w:hAnsi="Times New Roman" w:cs="Times New Roman"/>
        </w:rPr>
      </w:pPr>
    </w:p>
    <w:tbl>
      <w:tblPr>
        <w:tblStyle w:val="PlainTable1"/>
        <w:tblpPr w:leftFromText="180" w:rightFromText="180" w:vertAnchor="text" w:horzAnchor="margin" w:tblpY="-100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BA37DD" w:rsidRPr="00F953E0" w14:paraId="1D1137E4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56B9AB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9161AE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Age: </w:t>
            </w:r>
          </w:p>
          <w:p w14:paraId="45FB0818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49F31CB" w14:textId="77777777" w:rsidR="00BA37DD" w:rsidRPr="00F953E0" w:rsidRDefault="00BA37D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112C6F9" w14:textId="77777777" w:rsidR="00BA37DD" w:rsidRPr="00F953E0" w:rsidRDefault="00BA37D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C32F28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user</w:t>
            </w:r>
            <w:proofErr w:type="gramEnd"/>
            <w:r w:rsidR="00C32F28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_age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BA37DD" w:rsidRPr="00F953E0" w14:paraId="01F72337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128261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52196F1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Residency </w:t>
            </w:r>
          </w:p>
          <w:p w14:paraId="62486C05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101652C" w14:textId="77777777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DF72B15" w14:textId="77777777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842E5D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pdf</w:t>
            </w:r>
            <w:proofErr w:type="gramEnd"/>
            <w:r w:rsidR="00842E5D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_residency_text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BA37DD" w:rsidRPr="00F953E0" w14:paraId="4EC4FF8C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99056E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8CFF887" w14:textId="70B99A4E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Diagnos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for Autism Spectrum Disorder </w:t>
            </w:r>
          </w:p>
          <w:p w14:paraId="1299C43A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DDBEF00" w14:textId="77777777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5393B83" w14:textId="241FBD9B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_diagnosedautism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</w:tr>
      <w:tr w:rsidR="00BA37DD" w:rsidRPr="00F953E0" w14:paraId="7EA47576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61D779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CD32E91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By whom?</w:t>
            </w:r>
          </w:p>
          <w:p w14:paraId="3CF2D8B6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FB78278" w14:textId="77777777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BE74F8" w14:textId="5798C1E4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_medicalprof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}]</w:t>
            </w:r>
          </w:p>
        </w:tc>
      </w:tr>
      <w:tr w:rsidR="00BA37DD" w:rsidRPr="00F953E0" w14:paraId="6025534E" w14:textId="77777777" w:rsidTr="55CE1A4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C39945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2D036C57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Level of ASD</w:t>
            </w:r>
          </w:p>
        </w:tc>
        <w:tc>
          <w:tcPr>
            <w:tcW w:w="7075" w:type="dxa"/>
          </w:tcPr>
          <w:p w14:paraId="0562CB0E" w14:textId="77777777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8FB472C" w14:textId="70C57434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_levelofautism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4CE0A41" w14:textId="77777777" w:rsidR="000904A8" w:rsidRPr="00F953E0" w:rsidRDefault="000904A8" w:rsidP="55CE1A4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PlainTable1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4C29AD" w:rsidRPr="00F953E0" w14:paraId="539CDB01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EBF3C5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D75EA5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u w:val="single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Functional Capacity </w:t>
            </w:r>
          </w:p>
          <w:p w14:paraId="6D98A12B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FC9914D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Communication </w:t>
            </w:r>
          </w:p>
          <w:p w14:paraId="2946DB82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5" w:type="dxa"/>
          </w:tcPr>
          <w:p w14:paraId="5997CC1D" w14:textId="77777777" w:rsidR="004C29AD" w:rsidRPr="00F953E0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0FFD37" w14:textId="77777777" w:rsidR="00D15CD0" w:rsidRPr="00F953E0" w:rsidRDefault="00D15CD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37BEF686" w14:textId="77777777" w:rsidR="004C29AD" w:rsidRPr="00F953E0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Expressing what I need or want:</w:t>
            </w:r>
          </w:p>
          <w:p w14:paraId="6B699379" w14:textId="77777777" w:rsidR="004C29AD" w:rsidRPr="00F953E0" w:rsidRDefault="004C29AD" w:rsidP="55CE1A49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DF0EC7A" w14:textId="057A13AD" w:rsidR="004C29AD" w:rsidRPr="00F953E0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_expression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}} </w:t>
            </w:r>
          </w:p>
          <w:p w14:paraId="3FE9F23F" w14:textId="77777777" w:rsidR="004C29AD" w:rsidRPr="00F953E0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D067691" w14:textId="77777777" w:rsidR="004C29AD" w:rsidRPr="00F953E0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Getting my point across when talking to others</w:t>
            </w:r>
            <w:r w:rsidR="00BA37DD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</w:p>
          <w:p w14:paraId="1F72F646" w14:textId="77777777" w:rsidR="004C29AD" w:rsidRPr="00F953E0" w:rsidRDefault="004C29AD" w:rsidP="55CE1A49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2E1B627" w14:textId="166A674C" w:rsidR="004C29AD" w:rsidRPr="00F953E0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_gettingpoint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08CE6F91" w14:textId="77777777" w:rsidR="004C29AD" w:rsidRPr="00F953E0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34B3126" w14:textId="77777777" w:rsidR="004C29AD" w:rsidRPr="00F953E0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Having a conversation/ talking to other people</w:t>
            </w:r>
            <w:r w:rsidR="00BA37DD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</w:p>
          <w:p w14:paraId="61CDCEAD" w14:textId="77777777" w:rsidR="00D15CD0" w:rsidRPr="00F953E0" w:rsidRDefault="00D15CD0" w:rsidP="55CE1A49">
            <w:pPr>
              <w:pStyle w:val="ListParagraph"/>
              <w:ind w:left="5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0774834A" w14:textId="20416FCE" w:rsidR="004C29AD" w:rsidRPr="00F953E0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proofErr w:type="gram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</w:t>
            </w:r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talking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6BB9E253" w14:textId="77777777" w:rsidR="004C29AD" w:rsidRPr="00F953E0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89C8188" w14:textId="77777777" w:rsidR="004C29AD" w:rsidRPr="00F953E0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Understanding what other people are saying to me</w:t>
            </w:r>
            <w:r w:rsidR="00BA37DD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23DE523C" w14:textId="77777777" w:rsidR="00D15CD0" w:rsidRPr="00F953E0" w:rsidRDefault="00D15CD0" w:rsidP="55CE1A49">
            <w:pPr>
              <w:pStyle w:val="ListParagraph"/>
              <w:ind w:left="5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984E50C" w14:textId="0E905606" w:rsidR="004C29AD" w:rsidRPr="00F953E0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_understanding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52E56223" w14:textId="77777777" w:rsidR="00F953E0" w:rsidRPr="00F953E0" w:rsidRDefault="00F953E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29AD" w:rsidRPr="00F953E0" w14:paraId="6B51D82D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547A01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927FFE7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Learning </w:t>
            </w:r>
          </w:p>
          <w:p w14:paraId="5043CB0F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07459315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6537F28F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6DFB9E20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70DF9E56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44E871BC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5" w:type="dxa"/>
          </w:tcPr>
          <w:p w14:paraId="144A5D23" w14:textId="77777777" w:rsidR="004C29AD" w:rsidRPr="00F953E0" w:rsidRDefault="004C29A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508D106" w14:textId="77777777" w:rsidR="00BA37DD" w:rsidRPr="00F953E0" w:rsidRDefault="00BA37DD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 new skills</w:t>
            </w:r>
            <w:r w:rsidR="00D15CD0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</w:p>
          <w:p w14:paraId="738610EB" w14:textId="77777777" w:rsidR="00D15CD0" w:rsidRPr="00F953E0" w:rsidRDefault="00D15CD0" w:rsidP="55CE1A49">
            <w:pPr>
              <w:pStyle w:val="ListParagraph"/>
              <w:ind w:left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91FBBFE" w14:textId="13EBC9B3" w:rsidR="00BA37DD" w:rsidRPr="00F953E0" w:rsidRDefault="00BA37DD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_new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637805D2" w14:textId="77777777" w:rsidR="00D15CD0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63F29E8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EC1F4EF" w14:textId="77777777" w:rsidR="00D15CD0" w:rsidRPr="00F953E0" w:rsidRDefault="00D15CD0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Remembering information:</w:t>
            </w:r>
          </w:p>
          <w:p w14:paraId="3B7B4B86" w14:textId="77777777" w:rsidR="00D15CD0" w:rsidRPr="00F953E0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F347C69" w14:textId="575DFCE5" w:rsidR="00D15CD0" w:rsidRPr="00F953E0" w:rsidRDefault="00D15CD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_remember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3A0FF5F2" w14:textId="77777777" w:rsidR="00D15CD0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630AD66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AA02A24" w14:textId="68D81DFD" w:rsidR="00D15CD0" w:rsidRPr="00F953E0" w:rsidRDefault="00D15CD0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Using new skills </w:t>
            </w:r>
          </w:p>
          <w:p w14:paraId="61829076" w14:textId="77777777" w:rsidR="00D15CD0" w:rsidRPr="00F953E0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7B0A67A" w14:textId="13DF6EBD" w:rsidR="00D15CD0" w:rsidRPr="00F953E0" w:rsidRDefault="00D15CD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_using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}} </w:t>
            </w:r>
          </w:p>
        </w:tc>
      </w:tr>
      <w:tr w:rsidR="004C29AD" w:rsidRPr="00F953E0" w14:paraId="7EC79F9C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A226A1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C543185" w14:textId="77777777" w:rsidR="00D15CD0" w:rsidRPr="00F953E0" w:rsidRDefault="00D15CD0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Mobility </w:t>
            </w:r>
          </w:p>
          <w:p w14:paraId="17AD93B2" w14:textId="77777777" w:rsidR="00D15CD0" w:rsidRPr="00F953E0" w:rsidRDefault="00D15CD0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DE4B5B7" w14:textId="77777777" w:rsidR="00D15CD0" w:rsidRPr="00F953E0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F6BF6F8" w14:textId="77777777" w:rsidR="00D15CD0" w:rsidRPr="00F953E0" w:rsidRDefault="00D15CD0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Getting around</w:t>
            </w:r>
            <w:r w:rsidR="002E39E4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66204FF1" w14:textId="77777777" w:rsidR="00D15CD0" w:rsidRPr="00F953E0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6B8EDCC" w14:textId="4E33CC27" w:rsidR="00D15CD0" w:rsidRPr="00F953E0" w:rsidRDefault="00D15CD0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_getaround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2DBF0D7D" w14:textId="77777777" w:rsidR="00D15CD0" w:rsidRPr="00F953E0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C755C8A" w14:textId="77777777" w:rsidR="002E39E4" w:rsidRPr="00F953E0" w:rsidRDefault="00D15CD0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Getting out of bed/chair</w:t>
            </w:r>
            <w:r w:rsidR="002E39E4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6B62F1B3" w14:textId="77777777" w:rsidR="002E39E4" w:rsidRPr="00F953E0" w:rsidRDefault="002E39E4" w:rsidP="55CE1A49">
            <w:pPr>
              <w:pStyle w:val="ListParagraph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E6FE32B" w14:textId="419A5E94" w:rsidR="002E39E4" w:rsidRPr="00F953E0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_bed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 </w:t>
            </w:r>
          </w:p>
          <w:p w14:paraId="02F2C34E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ABC6047" w14:textId="77777777" w:rsidR="002E39E4" w:rsidRPr="00F953E0" w:rsidRDefault="002E39E4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Being on my feet for long periods of time:</w:t>
            </w:r>
          </w:p>
          <w:p w14:paraId="680A4E5D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19373F1" w14:textId="7D4243D0" w:rsidR="002E39E4" w:rsidRPr="00F953E0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Choice </w:t>
            </w: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_onfeet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19219836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BE3FB4D" w14:textId="77777777" w:rsidR="002E39E4" w:rsidRPr="00F953E0" w:rsidRDefault="002E39E4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Performing tasks that require the use of limbs:</w:t>
            </w:r>
          </w:p>
          <w:p w14:paraId="296FEF7D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960FD71" w14:textId="0B4A9608" w:rsidR="002E39E4" w:rsidRPr="00F953E0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_limbs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7194DBDC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69D0D3C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29AD" w:rsidRPr="00F953E0" w14:paraId="76DE05DF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CD245A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14DFC83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Social Interaction </w:t>
            </w:r>
          </w:p>
        </w:tc>
        <w:tc>
          <w:tcPr>
            <w:tcW w:w="7075" w:type="dxa"/>
          </w:tcPr>
          <w:p w14:paraId="0DFAE634" w14:textId="77777777" w:rsidR="004C29AD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</w:p>
          <w:p w14:paraId="3DE92A6F" w14:textId="2197358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r w:rsidR="00D84E8D">
              <w:t xml:space="preserve"> </w:t>
            </w:r>
            <w:proofErr w:type="spellStart"/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socialinteraction.true_values</w:t>
            </w:r>
            <w:proofErr w:type="spell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() if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socialinteraction.true_values</w:t>
            </w:r>
            <w:proofErr w:type="spell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() else 'None applicable'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1231BE67" w14:textId="7777777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29AD" w:rsidRPr="00F953E0" w14:paraId="2A22C54D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FEB5B0" w14:textId="77777777" w:rsidR="004C29AD" w:rsidRPr="00F953E0" w:rsidRDefault="004C29A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1F9B657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Self Care </w:t>
            </w:r>
          </w:p>
          <w:p w14:paraId="30D7AA69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7196D064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B69A1BF" w14:textId="77777777" w:rsidR="002E39E4" w:rsidRPr="00F953E0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Showering/brushing my teeth:</w:t>
            </w:r>
          </w:p>
          <w:p w14:paraId="34FF1C98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76DDBD1D" w14:textId="5A8E4C83" w:rsidR="002E39E4" w:rsidRPr="00F953E0" w:rsidRDefault="002E39E4" w:rsidP="55CE1A49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self</w:t>
            </w:r>
            <w:proofErr w:type="gramEnd"/>
            <w:r w:rsidR="00D84E8D" w:rsidRPr="00D84E8D">
              <w:rPr>
                <w:color w:val="000000" w:themeColor="text1"/>
                <w:sz w:val="20"/>
                <w:szCs w:val="20"/>
              </w:rPr>
              <w:t>_shower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 xml:space="preserve">}} </w:t>
            </w:r>
          </w:p>
          <w:p w14:paraId="6D072C0D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57039EA" w14:textId="77777777" w:rsidR="002E39E4" w:rsidRPr="00F953E0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Eating</w:t>
            </w:r>
          </w:p>
          <w:p w14:paraId="48A21919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3FADFCAC" w14:textId="3DBA2013" w:rsidR="002E39E4" w:rsidRPr="00F953E0" w:rsidRDefault="002E39E4" w:rsidP="55CE1A49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self</w:t>
            </w:r>
            <w:proofErr w:type="gramEnd"/>
            <w:r w:rsidR="00D84E8D" w:rsidRPr="00D84E8D">
              <w:rPr>
                <w:color w:val="000000" w:themeColor="text1"/>
                <w:sz w:val="20"/>
                <w:szCs w:val="20"/>
              </w:rPr>
              <w:t>_feed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6BD18F9B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44C4FA" w14:textId="77777777" w:rsidR="002E39E4" w:rsidRPr="00F953E0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Using the toilet:</w:t>
            </w:r>
          </w:p>
          <w:p w14:paraId="238601FE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49D201EF" w14:textId="50E05446" w:rsidR="002E39E4" w:rsidRPr="00F953E0" w:rsidRDefault="002E39E4" w:rsidP="55CE1A49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self</w:t>
            </w:r>
            <w:proofErr w:type="gramEnd"/>
            <w:r w:rsidR="00D84E8D" w:rsidRPr="00D84E8D">
              <w:rPr>
                <w:color w:val="000000" w:themeColor="text1"/>
                <w:sz w:val="20"/>
                <w:szCs w:val="20"/>
              </w:rPr>
              <w:t>_toilet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0F3CABC7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77A19ED0" w14:textId="2C70478D" w:rsidR="002E39E4" w:rsidRPr="00F953E0" w:rsidRDefault="00D84E8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Dressing myself</w:t>
            </w:r>
            <w:r w:rsidR="002E39E4" w:rsidRPr="55CE1A49">
              <w:rPr>
                <w:color w:val="000000" w:themeColor="text1"/>
                <w:sz w:val="20"/>
                <w:szCs w:val="20"/>
              </w:rPr>
              <w:t>:</w:t>
            </w:r>
          </w:p>
          <w:p w14:paraId="5B08B5D1" w14:textId="77777777" w:rsidR="002E39E4" w:rsidRPr="00F953E0" w:rsidRDefault="002E39E4" w:rsidP="55CE1A49">
            <w:pPr>
              <w:pStyle w:val="NormalWeb"/>
              <w:spacing w:before="0" w:beforeAutospacing="0" w:after="0" w:afterAutospacing="0"/>
              <w:ind w:left="14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05685E6C" w14:textId="3066A586" w:rsidR="002E39E4" w:rsidRPr="00F953E0" w:rsidRDefault="002E39E4" w:rsidP="55CE1A49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{{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self_</w:t>
            </w:r>
            <w:proofErr w:type="gramStart"/>
            <w:r w:rsidR="00D84E8D" w:rsidRPr="00D84E8D">
              <w:rPr>
                <w:color w:val="000000" w:themeColor="text1"/>
                <w:sz w:val="20"/>
                <w:szCs w:val="20"/>
              </w:rPr>
              <w:t>dress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</w:t>
            </w:r>
            <w:proofErr w:type="gramEnd"/>
            <w:r w:rsidRPr="55CE1A49">
              <w:rPr>
                <w:color w:val="000000" w:themeColor="text1"/>
                <w:sz w:val="20"/>
                <w:szCs w:val="20"/>
              </w:rPr>
              <w:t xml:space="preserve">} </w:t>
            </w:r>
          </w:p>
          <w:p w14:paraId="16DEB4AB" w14:textId="77777777" w:rsidR="002E39E4" w:rsidRPr="00F953E0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29AD" w:rsidRPr="00F953E0" w14:paraId="7BD7A201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D9C6F4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2A9AFDC" w14:textId="77777777" w:rsidR="004C29AD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Self</w:t>
            </w:r>
            <w:r w:rsidR="00F953E0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Management </w:t>
            </w:r>
          </w:p>
          <w:p w14:paraId="4B1F511A" w14:textId="77777777" w:rsidR="002E39E4" w:rsidRPr="00F953E0" w:rsidRDefault="002E39E4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65F9C3DC" w14:textId="77777777" w:rsidR="004C29AD" w:rsidRPr="00F953E0" w:rsidRDefault="004C29A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5DE57B6" w14:textId="77777777" w:rsidR="002E39E4" w:rsidRPr="00F953E0" w:rsidRDefault="002E39E4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Organising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my own schedule:</w:t>
            </w:r>
          </w:p>
          <w:p w14:paraId="5023141B" w14:textId="7777777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6D1F43A" w14:textId="3DD83D93" w:rsidR="002E39E4" w:rsidRPr="00F953E0" w:rsidRDefault="002E39E4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mgmt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_schedule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  <w:p w14:paraId="1F3B1409" w14:textId="7777777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83B09D7" w14:textId="77777777" w:rsidR="00F953E0" w:rsidRPr="00F953E0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Making plans and decisions:</w:t>
            </w:r>
          </w:p>
          <w:p w14:paraId="562C75D1" w14:textId="77777777" w:rsidR="00F953E0" w:rsidRPr="00F953E0" w:rsidRDefault="00F953E0" w:rsidP="55CE1A49">
            <w:pPr>
              <w:pStyle w:val="NormalWeb"/>
              <w:spacing w:before="0" w:beforeAutospacing="0" w:after="0" w:afterAutospacing="0"/>
              <w:ind w:left="14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5880AA0E" w14:textId="38F18823" w:rsidR="00F953E0" w:rsidRPr="00F953E0" w:rsidRDefault="00F953E0" w:rsidP="55CE1A49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mgmt</w:t>
            </w:r>
            <w:proofErr w:type="gramEnd"/>
            <w:r w:rsidR="00D84E8D" w:rsidRPr="00D84E8D">
              <w:rPr>
                <w:color w:val="000000" w:themeColor="text1"/>
                <w:sz w:val="20"/>
                <w:szCs w:val="20"/>
              </w:rPr>
              <w:t>_plans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664355AD" w14:textId="77777777" w:rsidR="00F953E0" w:rsidRPr="00F953E0" w:rsidRDefault="00F953E0" w:rsidP="55CE1A49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8A576F6" w14:textId="77777777" w:rsidR="00F953E0" w:rsidRPr="00F953E0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Completing daily tasks:</w:t>
            </w:r>
          </w:p>
          <w:p w14:paraId="1A965116" w14:textId="77777777" w:rsidR="00F953E0" w:rsidRPr="00F953E0" w:rsidRDefault="00F953E0" w:rsidP="55CE1A49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440008DF" w14:textId="1B6243BB" w:rsidR="00F953E0" w:rsidRPr="00F953E0" w:rsidRDefault="00F953E0" w:rsidP="55CE1A49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mgmt</w:t>
            </w:r>
            <w:proofErr w:type="gramEnd"/>
            <w:r w:rsidR="00D84E8D" w:rsidRPr="00D84E8D">
              <w:rPr>
                <w:color w:val="000000" w:themeColor="text1"/>
                <w:sz w:val="20"/>
                <w:szCs w:val="20"/>
              </w:rPr>
              <w:t>_tasks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7DF4E37C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39D3EE06" w14:textId="77777777" w:rsidR="00F953E0" w:rsidRPr="00F953E0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Managing my finances:</w:t>
            </w:r>
          </w:p>
          <w:p w14:paraId="44FB30F8" w14:textId="77777777" w:rsidR="00F953E0" w:rsidRPr="00F953E0" w:rsidRDefault="00F953E0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1CC481AB" w14:textId="186F8A79" w:rsidR="00F953E0" w:rsidRPr="00F953E0" w:rsidRDefault="00F953E0" w:rsidP="55CE1A49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color w:val="000000" w:themeColor="text1"/>
                <w:sz w:val="20"/>
                <w:szCs w:val="20"/>
              </w:rPr>
              <w:t>mgmt</w:t>
            </w:r>
            <w:proofErr w:type="gramEnd"/>
            <w:r w:rsidR="00D84E8D" w:rsidRPr="00D84E8D">
              <w:rPr>
                <w:color w:val="000000" w:themeColor="text1"/>
                <w:sz w:val="20"/>
                <w:szCs w:val="20"/>
              </w:rPr>
              <w:t>_finance</w:t>
            </w:r>
            <w:proofErr w:type="spellEnd"/>
            <w:r w:rsidR="00D84E8D"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1DA6542E" w14:textId="77777777" w:rsid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3041E394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0B1181AE" w14:textId="77777777" w:rsidR="00F953E0" w:rsidRPr="00F953E0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Solving problems:</w:t>
            </w:r>
          </w:p>
          <w:p w14:paraId="722B00AE" w14:textId="77777777" w:rsidR="00F953E0" w:rsidRPr="00F953E0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4CE92A3" w14:textId="6F3257C7" w:rsidR="002E39E4" w:rsidRPr="00F953E0" w:rsidRDefault="00F953E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mgmt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_problem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42C6D796" w14:textId="77777777" w:rsidR="002E39E4" w:rsidRPr="00F953E0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1293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06245D" w14:paraId="6F974CE4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0A8FBA98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Social and Economic Participation </w:t>
            </w:r>
          </w:p>
          <w:p w14:paraId="54E11D2A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1126E5D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DE403A5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075" w:type="dxa"/>
          </w:tcPr>
          <w:p w14:paraId="62431CDC" w14:textId="77777777" w:rsidR="0006245D" w:rsidRPr="0006245D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</w:rPr>
            </w:pPr>
          </w:p>
          <w:p w14:paraId="09A30739" w14:textId="2C59A92E" w:rsidR="00D84E8D" w:rsidRPr="00D84E8D" w:rsidRDefault="0006245D" w:rsidP="00D84E8D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Participating in sporting activities:</w:t>
            </w:r>
          </w:p>
          <w:p w14:paraId="49E398E2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061B631C" w14:textId="1BDF85E6" w:rsidR="0006245D" w:rsidRPr="001A0126" w:rsidRDefault="00D84E8D" w:rsidP="55CE1A49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choice ticked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  <w:p w14:paraId="16287F21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  <w:p w14:paraId="7178C682" w14:textId="77777777" w:rsidR="0006245D" w:rsidRPr="001A0126" w:rsidRDefault="0006245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Performing voluntary/paid work</w:t>
            </w:r>
          </w:p>
          <w:p w14:paraId="5BE93A62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33255C68" w14:textId="0EE3364D" w:rsidR="0006245D" w:rsidRPr="001A0126" w:rsidRDefault="00D84E8D" w:rsidP="55CE1A49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choice ticke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d)</w:t>
            </w:r>
          </w:p>
          <w:p w14:paraId="384BA73E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  <w:p w14:paraId="20E76593" w14:textId="77777777" w:rsidR="0006245D" w:rsidRPr="001A0126" w:rsidRDefault="0006245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Engaging in social activities/functions:</w:t>
            </w:r>
          </w:p>
          <w:p w14:paraId="34B3F2EB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426860BC" w14:textId="47851F86" w:rsidR="0006245D" w:rsidRPr="001A0126" w:rsidRDefault="00D84E8D" w:rsidP="55CE1A49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choice ticked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  <w:p w14:paraId="7D34F5C7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  <w:p w14:paraId="5211D64C" w14:textId="77777777" w:rsidR="0006245D" w:rsidRPr="001A0126" w:rsidRDefault="0006245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I have a job:</w:t>
            </w:r>
          </w:p>
          <w:p w14:paraId="0B4020A7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06A30796" w14:textId="72313890" w:rsidR="0006245D" w:rsidRPr="001A0126" w:rsidRDefault="00D84E8D" w:rsidP="55CE1A49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Yes/No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  <w:p w14:paraId="1D7B270A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</w:p>
          <w:p w14:paraId="5CA2D4A9" w14:textId="77777777" w:rsidR="0006245D" w:rsidRPr="001A0126" w:rsidRDefault="0006245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Trouble keeping any form of employment:</w:t>
            </w:r>
          </w:p>
          <w:p w14:paraId="4F904CB7" w14:textId="77777777" w:rsidR="0006245D" w:rsidRPr="001A0126" w:rsidRDefault="0006245D" w:rsidP="55CE1A49">
            <w:pPr>
              <w:pStyle w:val="Normal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</w:p>
          <w:p w14:paraId="42AAB59B" w14:textId="37248F0A" w:rsidR="0006245D" w:rsidRPr="001A0126" w:rsidRDefault="00D84E8D" w:rsidP="55CE1A49">
            <w:pPr>
              <w:pStyle w:val="NormalWeb"/>
              <w:numPr>
                <w:ilvl w:val="0"/>
                <w:numId w:val="49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="0006245D" w:rsidRPr="001A0126">
              <w:rPr>
                <w:b w:val="0"/>
                <w:bCs w:val="0"/>
                <w:color w:val="000000" w:themeColor="text1"/>
                <w:sz w:val="20"/>
                <w:szCs w:val="20"/>
              </w:rPr>
              <w:t>Yes/No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  <w:p w14:paraId="06971CD3" w14:textId="77777777" w:rsidR="0006245D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A1F701D" w14:textId="77777777" w:rsidR="006F0B60" w:rsidRPr="0006245D" w:rsidRDefault="006F0B6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06245D" w14:paraId="357B50AD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3EFCA41" w14:textId="77777777" w:rsidR="0006245D" w:rsidRDefault="0006245D" w:rsidP="0006245D"/>
        </w:tc>
        <w:tc>
          <w:tcPr>
            <w:tcW w:w="7075" w:type="dxa"/>
          </w:tcPr>
          <w:p w14:paraId="5220BBB2" w14:textId="0A14B19A" w:rsidR="0006245D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_socioecopart2.true_values() if dr_socioecopart2.true_values() else 'None applicable'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</w:tbl>
    <w:p w14:paraId="13CB595B" w14:textId="77777777" w:rsidR="006F0B60" w:rsidRPr="00EB33CB" w:rsidRDefault="006F0B60" w:rsidP="55CE1A49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PlainTable1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06245D" w14:paraId="7C1F3165" w14:textId="77777777" w:rsidTr="00D8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9C8D39" w14:textId="77777777" w:rsidR="0006245D" w:rsidRDefault="0006245D" w:rsidP="55CE1A49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05390C4F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Permanence </w:t>
            </w:r>
          </w:p>
          <w:p w14:paraId="675E05EE" w14:textId="77777777" w:rsidR="0006245D" w:rsidRDefault="0006245D" w:rsidP="55CE1A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5" w:type="dxa"/>
          </w:tcPr>
          <w:p w14:paraId="2FC17F8B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</w:p>
          <w:p w14:paraId="761712E8" w14:textId="68FBED10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gramStart"/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{{</w:t>
            </w:r>
            <w:r w:rsidR="00B847FC"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_permanence1</w:t>
            </w:r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0A4F7224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245D" w14:paraId="08338159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AE48A43" w14:textId="77777777" w:rsidR="0006245D" w:rsidRDefault="0006245D" w:rsidP="0006245D"/>
        </w:tc>
        <w:tc>
          <w:tcPr>
            <w:tcW w:w="7075" w:type="dxa"/>
          </w:tcPr>
          <w:p w14:paraId="50F40DEB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E5727E" w14:textId="16422806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A medical professional is able to confirm: </w:t>
            </w:r>
            <w:proofErr w:type="gramStart"/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{{</w:t>
            </w:r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pdf</w:t>
            </w:r>
            <w:proofErr w:type="gramEnd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_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permanence</w:t>
            </w:r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_text</w:t>
            </w:r>
            <w:proofErr w:type="spellEnd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}}</w:t>
            </w:r>
          </w:p>
          <w:p w14:paraId="77A52294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5B2C5192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OR</w:t>
            </w:r>
          </w:p>
          <w:p w14:paraId="007DCDA8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0073BF0F" w14:textId="1FC593D1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I will seek evidence: </w:t>
            </w:r>
            <w:proofErr w:type="gramStart"/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{{</w:t>
            </w:r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pdf</w:t>
            </w:r>
            <w:proofErr w:type="gramEnd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_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permanence</w:t>
            </w:r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>_text</w:t>
            </w:r>
            <w:proofErr w:type="spellEnd"/>
            <w:r w:rsidR="00B847FC"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  <w:t xml:space="preserve">}} </w:t>
            </w:r>
          </w:p>
          <w:p w14:paraId="450EA2D7" w14:textId="77777777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3225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6F0B60" w14:paraId="333DE9FC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D355C9" w14:textId="77777777" w:rsidR="006F0B60" w:rsidRPr="006F0B60" w:rsidRDefault="006F0B60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7C824890" w14:textId="77777777" w:rsidR="006F0B60" w:rsidRPr="006F0B60" w:rsidRDefault="006F0B60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Lifetime Support </w:t>
            </w:r>
          </w:p>
        </w:tc>
        <w:tc>
          <w:tcPr>
            <w:tcW w:w="7081" w:type="dxa"/>
          </w:tcPr>
          <w:p w14:paraId="1A81F0B1" w14:textId="77777777" w:rsidR="006F0B60" w:rsidRPr="001A0126" w:rsidRDefault="006F0B6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</w:p>
          <w:p w14:paraId="120CD346" w14:textId="60CF419B" w:rsidR="006F0B60" w:rsidRPr="001A0126" w:rsidRDefault="006F0B6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proofErr w:type="gramStart"/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{{</w:t>
            </w:r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_lifetimesupport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}} </w:t>
            </w:r>
          </w:p>
        </w:tc>
      </w:tr>
    </w:tbl>
    <w:p w14:paraId="717AAFBA" w14:textId="77777777" w:rsidR="0006245D" w:rsidRDefault="0006245D" w:rsidP="55CE1A49">
      <w:pPr>
        <w:rPr>
          <w:rFonts w:ascii="Times New Roman" w:eastAsia="Times New Roman" w:hAnsi="Times New Roman" w:cs="Times New Roman"/>
        </w:rPr>
      </w:pPr>
    </w:p>
    <w:sectPr w:rsidR="0006245D" w:rsidSect="00D17F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30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29183" w14:textId="77777777" w:rsidR="00D52B01" w:rsidRDefault="00D52B01">
      <w:pPr>
        <w:spacing w:after="0" w:line="240" w:lineRule="auto"/>
      </w:pPr>
      <w:r>
        <w:separator/>
      </w:r>
    </w:p>
  </w:endnote>
  <w:endnote w:type="continuationSeparator" w:id="0">
    <w:p w14:paraId="6E6D17D8" w14:textId="77777777" w:rsidR="00D52B01" w:rsidRDefault="00D5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8314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36B14E" w14:textId="77777777" w:rsidR="00D17FC3" w:rsidRDefault="00D17FC3" w:rsidP="007F6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E2DD96" w14:textId="77777777" w:rsidR="00D17FC3" w:rsidRDefault="00D17FC3" w:rsidP="00D17F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362625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E21C83" w14:textId="77777777" w:rsidR="00D17FC3" w:rsidRDefault="00D17FC3" w:rsidP="007F6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EE48EE" w14:textId="77777777" w:rsidR="00524388" w:rsidRDefault="00524388" w:rsidP="00D17FC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6C19D" w14:textId="77777777" w:rsidR="00F80E2F" w:rsidRDefault="00F8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B7D0F" w14:textId="77777777" w:rsidR="00D52B01" w:rsidRDefault="00D52B01">
      <w:pPr>
        <w:spacing w:after="0" w:line="240" w:lineRule="auto"/>
      </w:pPr>
      <w:r>
        <w:separator/>
      </w:r>
    </w:p>
  </w:footnote>
  <w:footnote w:type="continuationSeparator" w:id="0">
    <w:p w14:paraId="29B02F29" w14:textId="77777777" w:rsidR="00D52B01" w:rsidRDefault="00D52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9460" w14:textId="77777777" w:rsidR="00F80E2F" w:rsidRDefault="00F80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B5498" w14:textId="77777777" w:rsidR="00F80E2F" w:rsidRDefault="00F80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F57B8" w14:textId="77777777" w:rsidR="000A2B2E" w:rsidRPr="000A2B2E" w:rsidRDefault="000A2B2E" w:rsidP="000A2B2E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03AAC"/>
    <w:multiLevelType w:val="hybridMultilevel"/>
    <w:tmpl w:val="458C7C50"/>
    <w:lvl w:ilvl="0" w:tplc="21B2F0A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4333BFE"/>
    <w:multiLevelType w:val="hybridMultilevel"/>
    <w:tmpl w:val="3CF6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6598C"/>
    <w:multiLevelType w:val="multilevel"/>
    <w:tmpl w:val="54D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046A6C"/>
    <w:multiLevelType w:val="multilevel"/>
    <w:tmpl w:val="E410F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447E10"/>
    <w:multiLevelType w:val="hybridMultilevel"/>
    <w:tmpl w:val="E7E6E85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322259F"/>
    <w:multiLevelType w:val="hybridMultilevel"/>
    <w:tmpl w:val="4D3EDD60"/>
    <w:lvl w:ilvl="0" w:tplc="21B2F0A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166AC"/>
    <w:multiLevelType w:val="multilevel"/>
    <w:tmpl w:val="59E6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C6097"/>
    <w:multiLevelType w:val="multilevel"/>
    <w:tmpl w:val="79680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B47D5A"/>
    <w:multiLevelType w:val="multilevel"/>
    <w:tmpl w:val="8DDA7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675A5D"/>
    <w:multiLevelType w:val="multilevel"/>
    <w:tmpl w:val="EC2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066B2"/>
    <w:multiLevelType w:val="multilevel"/>
    <w:tmpl w:val="0FAC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542EA"/>
    <w:multiLevelType w:val="multilevel"/>
    <w:tmpl w:val="B54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51282"/>
    <w:multiLevelType w:val="multilevel"/>
    <w:tmpl w:val="977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136B8"/>
    <w:multiLevelType w:val="multilevel"/>
    <w:tmpl w:val="D2C0A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481337"/>
    <w:multiLevelType w:val="multilevel"/>
    <w:tmpl w:val="CBAA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D7FA4"/>
    <w:multiLevelType w:val="hybridMultilevel"/>
    <w:tmpl w:val="A3AED932"/>
    <w:lvl w:ilvl="0" w:tplc="58A0896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9" w15:restartNumberingAfterBreak="0">
    <w:nsid w:val="4E6A6FDC"/>
    <w:multiLevelType w:val="multilevel"/>
    <w:tmpl w:val="516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F70F2"/>
    <w:multiLevelType w:val="multilevel"/>
    <w:tmpl w:val="ACCA38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5321CF"/>
    <w:multiLevelType w:val="multilevel"/>
    <w:tmpl w:val="8D96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1720D6"/>
    <w:multiLevelType w:val="hybridMultilevel"/>
    <w:tmpl w:val="0268CA48"/>
    <w:lvl w:ilvl="0" w:tplc="21B2F0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071C5"/>
    <w:multiLevelType w:val="multilevel"/>
    <w:tmpl w:val="DA7A0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B0381C"/>
    <w:multiLevelType w:val="hybridMultilevel"/>
    <w:tmpl w:val="8104E4B6"/>
    <w:lvl w:ilvl="0" w:tplc="21B2F0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D20E8"/>
    <w:multiLevelType w:val="multilevel"/>
    <w:tmpl w:val="2442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60FBF"/>
    <w:multiLevelType w:val="multilevel"/>
    <w:tmpl w:val="7ED4F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27482D"/>
    <w:multiLevelType w:val="multilevel"/>
    <w:tmpl w:val="2E98E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A72F18"/>
    <w:multiLevelType w:val="hybridMultilevel"/>
    <w:tmpl w:val="C444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74D3F"/>
    <w:multiLevelType w:val="multilevel"/>
    <w:tmpl w:val="6B3A2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D20212"/>
    <w:multiLevelType w:val="multilevel"/>
    <w:tmpl w:val="4B1019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2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38"/>
  </w:num>
  <w:num w:numId="17">
    <w:abstractNumId w:val="42"/>
  </w:num>
  <w:num w:numId="18">
    <w:abstractNumId w:val="11"/>
  </w:num>
  <w:num w:numId="19">
    <w:abstractNumId w:val="28"/>
  </w:num>
  <w:num w:numId="20">
    <w:abstractNumId w:val="34"/>
  </w:num>
  <w:num w:numId="21">
    <w:abstractNumId w:val="36"/>
  </w:num>
  <w:num w:numId="22">
    <w:abstractNumId w:val="15"/>
  </w:num>
  <w:num w:numId="23">
    <w:abstractNumId w:val="10"/>
  </w:num>
  <w:num w:numId="24">
    <w:abstractNumId w:val="37"/>
  </w:num>
  <w:num w:numId="25">
    <w:abstractNumId w:val="16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31"/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27"/>
  </w:num>
  <w:num w:numId="30">
    <w:abstractNumId w:val="45"/>
    <w:lvlOverride w:ilvl="0">
      <w:lvl w:ilvl="0">
        <w:numFmt w:val="decimal"/>
        <w:lvlText w:val="%1."/>
        <w:lvlJc w:val="left"/>
      </w:lvl>
    </w:lvlOverride>
  </w:num>
  <w:num w:numId="31">
    <w:abstractNumId w:val="41"/>
  </w:num>
  <w:num w:numId="32">
    <w:abstractNumId w:val="21"/>
  </w:num>
  <w:num w:numId="33">
    <w:abstractNumId w:val="30"/>
  </w:num>
  <w:num w:numId="34">
    <w:abstractNumId w:val="18"/>
    <w:lvlOverride w:ilvl="0">
      <w:lvl w:ilvl="0">
        <w:numFmt w:val="decimal"/>
        <w:lvlText w:val="%1."/>
        <w:lvlJc w:val="left"/>
      </w:lvl>
    </w:lvlOverride>
  </w:num>
  <w:num w:numId="35">
    <w:abstractNumId w:val="17"/>
  </w:num>
  <w:num w:numId="36">
    <w:abstractNumId w:val="40"/>
    <w:lvlOverride w:ilvl="0">
      <w:lvl w:ilvl="0">
        <w:numFmt w:val="decimal"/>
        <w:lvlText w:val="%1."/>
        <w:lvlJc w:val="left"/>
      </w:lvl>
    </w:lvlOverride>
  </w:num>
  <w:num w:numId="37">
    <w:abstractNumId w:val="43"/>
  </w:num>
  <w:num w:numId="38">
    <w:abstractNumId w:val="32"/>
    <w:lvlOverride w:ilvl="0">
      <w:lvl w:ilvl="0">
        <w:numFmt w:val="decimal"/>
        <w:lvlText w:val="%1."/>
        <w:lvlJc w:val="left"/>
      </w:lvl>
    </w:lvlOverride>
  </w:num>
  <w:num w:numId="39">
    <w:abstractNumId w:val="12"/>
  </w:num>
  <w:num w:numId="40">
    <w:abstractNumId w:val="33"/>
  </w:num>
  <w:num w:numId="41">
    <w:abstractNumId w:val="26"/>
  </w:num>
  <w:num w:numId="42">
    <w:abstractNumId w:val="25"/>
    <w:lvlOverride w:ilvl="0">
      <w:lvl w:ilvl="0">
        <w:numFmt w:val="decimal"/>
        <w:lvlText w:val="%1."/>
        <w:lvlJc w:val="left"/>
      </w:lvl>
    </w:lvlOverride>
  </w:num>
  <w:num w:numId="43">
    <w:abstractNumId w:val="24"/>
  </w:num>
  <w:num w:numId="44">
    <w:abstractNumId w:val="39"/>
    <w:lvlOverride w:ilvl="0">
      <w:lvl w:ilvl="0">
        <w:numFmt w:val="decimal"/>
        <w:lvlText w:val="%1."/>
        <w:lvlJc w:val="left"/>
      </w:lvl>
    </w:lvlOverride>
  </w:num>
  <w:num w:numId="45">
    <w:abstractNumId w:val="29"/>
  </w:num>
  <w:num w:numId="46">
    <w:abstractNumId w:val="19"/>
    <w:lvlOverride w:ilvl="0">
      <w:lvl w:ilvl="0">
        <w:numFmt w:val="decimal"/>
        <w:lvlText w:val="%1."/>
        <w:lvlJc w:val="left"/>
      </w:lvl>
    </w:lvlOverride>
  </w:num>
  <w:num w:numId="47">
    <w:abstractNumId w:val="23"/>
  </w:num>
  <w:num w:numId="48">
    <w:abstractNumId w:val="44"/>
    <w:lvlOverride w:ilvl="0">
      <w:lvl w:ilvl="0">
        <w:numFmt w:val="decimal"/>
        <w:lvlText w:val="%1."/>
        <w:lvlJc w:val="left"/>
      </w:lvl>
    </w:lvlOverride>
  </w:num>
  <w:num w:numId="49">
    <w:abstractNumId w:val="20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2F"/>
    <w:rsid w:val="000532F5"/>
    <w:rsid w:val="0006245D"/>
    <w:rsid w:val="000904A8"/>
    <w:rsid w:val="000A2B2E"/>
    <w:rsid w:val="000A66FD"/>
    <w:rsid w:val="000C54EC"/>
    <w:rsid w:val="001022AD"/>
    <w:rsid w:val="001702BB"/>
    <w:rsid w:val="001A0126"/>
    <w:rsid w:val="002D30EF"/>
    <w:rsid w:val="002E39E4"/>
    <w:rsid w:val="00307DCF"/>
    <w:rsid w:val="003F31CF"/>
    <w:rsid w:val="00404882"/>
    <w:rsid w:val="004A4CF0"/>
    <w:rsid w:val="004C29AD"/>
    <w:rsid w:val="004D5B46"/>
    <w:rsid w:val="00505020"/>
    <w:rsid w:val="00524388"/>
    <w:rsid w:val="00603D25"/>
    <w:rsid w:val="006F0B60"/>
    <w:rsid w:val="006F4693"/>
    <w:rsid w:val="00842E5D"/>
    <w:rsid w:val="008B4992"/>
    <w:rsid w:val="00A05C24"/>
    <w:rsid w:val="00AE37EB"/>
    <w:rsid w:val="00B847FC"/>
    <w:rsid w:val="00BA37DD"/>
    <w:rsid w:val="00BB58E9"/>
    <w:rsid w:val="00C16DD9"/>
    <w:rsid w:val="00C32F28"/>
    <w:rsid w:val="00C70F1C"/>
    <w:rsid w:val="00D15CD0"/>
    <w:rsid w:val="00D17FC3"/>
    <w:rsid w:val="00D41E67"/>
    <w:rsid w:val="00D52B01"/>
    <w:rsid w:val="00D84E8D"/>
    <w:rsid w:val="00E73AC0"/>
    <w:rsid w:val="00E76D6A"/>
    <w:rsid w:val="00EB33CB"/>
    <w:rsid w:val="00F80E2F"/>
    <w:rsid w:val="00F953E0"/>
    <w:rsid w:val="55C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E64E2"/>
  <w15:chartTrackingRefBased/>
  <w15:docId w15:val="{8217312A-3B61-254D-87C7-5FB7621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F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6F4693"/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US"/>
    </w:rPr>
  </w:style>
  <w:style w:type="character" w:customStyle="1" w:styleId="style93">
    <w:name w:val="style93"/>
    <w:basedOn w:val="DefaultParagraphFont"/>
    <w:rsid w:val="006F4693"/>
  </w:style>
  <w:style w:type="paragraph" w:styleId="NormalWeb">
    <w:name w:val="Normal (Web)"/>
    <w:basedOn w:val="Normal"/>
    <w:uiPriority w:val="99"/>
    <w:unhideWhenUsed/>
    <w:rsid w:val="006F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4A4CF0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B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B2E"/>
    <w:rPr>
      <w:color w:val="A96EB6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FC3"/>
  </w:style>
  <w:style w:type="table" w:styleId="TableGrid">
    <w:name w:val="Table Grid"/>
    <w:basedOn w:val="TableNormal"/>
    <w:uiPriority w:val="39"/>
    <w:rsid w:val="0009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04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904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1" w:themeTint="66"/>
        <w:left w:val="single" w:sz="4" w:space="0" w:color="FFC999" w:themeColor="accent1" w:themeTint="66"/>
        <w:bottom w:val="single" w:sz="4" w:space="0" w:color="FFC999" w:themeColor="accent1" w:themeTint="66"/>
        <w:right w:val="single" w:sz="4" w:space="0" w:color="FFC999" w:themeColor="accent1" w:themeTint="66"/>
        <w:insideH w:val="single" w:sz="4" w:space="0" w:color="FFC999" w:themeColor="accent1" w:themeTint="66"/>
        <w:insideV w:val="single" w:sz="4" w:space="0" w:color="FFC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F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F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904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B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arashute/Desktop/Digital%20Age/Eligible%20end%20point%20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225EA2-DA01-44DC-9579-B08E14522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BE121-58F8-435A-9D69-6C668DAF37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78924-016C-0C40-ABCD-54E107C85A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39C0EF-EFAC-4484-AB8C-A9246396BF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Eligible end point .dotx</Template>
  <TotalTime>8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Nicole Catabran</cp:lastModifiedBy>
  <cp:revision>5</cp:revision>
  <dcterms:created xsi:type="dcterms:W3CDTF">2020-05-20T08:58:00Z</dcterms:created>
  <dcterms:modified xsi:type="dcterms:W3CDTF">2020-05-24T22:14:00Z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ContentTypeId">
    <vt:lpwstr>0x010100C0C037D94ABEF84A8481D8CC805479E1</vt:lpwstr>
  </property>
</Properties>
</file>